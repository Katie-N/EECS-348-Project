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E7E89"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771B3E">
        <w:t>&lt;Project Name&gt;</w:t>
      </w:r>
      <w:r w:rsidRPr="00C26778">
        <w:fldChar w:fldCharType="end"/>
      </w:r>
    </w:p>
    <w:p w14:paraId="1B090957" w14:textId="77777777" w:rsidR="00E918C5" w:rsidRPr="00C26778" w:rsidRDefault="00E8554E">
      <w:pPr>
        <w:pStyle w:val="Title"/>
        <w:jc w:val="right"/>
      </w:pPr>
      <w:fldSimple w:instr=" TITLE  \* MERGEFORMAT ">
        <w:r w:rsidR="00771B3E">
          <w:t>Software Development Plan</w:t>
        </w:r>
      </w:fldSimple>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77777777" w:rsidR="00E918C5" w:rsidRPr="00C26778" w:rsidRDefault="00E918C5">
            <w:pPr>
              <w:pStyle w:val="Tabletext"/>
            </w:pPr>
            <w:r w:rsidRPr="00C26778">
              <w:t>&lt;dd/mmm/yy&gt;</w:t>
            </w:r>
          </w:p>
        </w:tc>
        <w:tc>
          <w:tcPr>
            <w:tcW w:w="1152" w:type="dxa"/>
          </w:tcPr>
          <w:p w14:paraId="21855E1A" w14:textId="77777777" w:rsidR="00E918C5" w:rsidRPr="00C26778" w:rsidRDefault="00E918C5">
            <w:pPr>
              <w:pStyle w:val="Tabletext"/>
            </w:pPr>
            <w:r w:rsidRPr="00C26778">
              <w:t>&lt;x.x&gt;</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777777" w:rsidR="00E918C5" w:rsidRPr="00C26778" w:rsidRDefault="00E918C5">
            <w:pPr>
              <w:pStyle w:val="Tabletext"/>
            </w:pPr>
            <w:r w:rsidRPr="00C26778">
              <w:t>&lt;name&gt;</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86FB5">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86FB5">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86FB5">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86FB5">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86FB5">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86FB5">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86FB5">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86FB5">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86FB5">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86FB5">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86FB5">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86FB5">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86FB5">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86FB5">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86FB5">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86FB5">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86FB5">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86FB5">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86FB5">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86FB5">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86FB5">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86FB5">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86FB5">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86FB5">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pPr>
        <w:pStyle w:val="InfoBlue"/>
        <w:numPr>
          <w:ilvl w:val="0"/>
          <w:numId w:val="31"/>
        </w:numPr>
        <w:tabs>
          <w:tab w:val="clear" w:pos="360"/>
          <w:tab w:val="num" w:pos="1080"/>
        </w:tabs>
        <w:ind w:left="1080"/>
      </w:pPr>
      <w:r w:rsidRPr="003475E7">
        <w:t xml:space="preserve">Iteration Plans </w:t>
      </w:r>
    </w:p>
    <w:p w14:paraId="0585AAFC" w14:textId="77777777" w:rsidR="00E918C5" w:rsidRPr="002E00B0" w:rsidRDefault="00E918C5">
      <w:pPr>
        <w:pStyle w:val="InfoBlue"/>
        <w:numPr>
          <w:ilvl w:val="0"/>
          <w:numId w:val="31"/>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pPr>
        <w:pStyle w:val="InfoBlue"/>
        <w:numPr>
          <w:ilvl w:val="0"/>
          <w:numId w:val="31"/>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5C5D3AC7"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pPr>
        <w:pStyle w:val="InfoBlue"/>
      </w:pPr>
      <w:r w:rsidRPr="00C26778">
        <w:t>[A list of assumptions that this plan is based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3108F4CB" w:rsidR="00E918C5" w:rsidRDefault="00E918C5">
      <w:pPr>
        <w:pStyle w:val="InfoBlue"/>
        <w:rPr>
          <w:i w:val="0"/>
        </w:rPr>
      </w:pPr>
      <w:r w:rsidRPr="00C26778">
        <w:t>[Describe the organizational structure of the project team, including management and other review authorities.]</w:t>
      </w:r>
      <w:r w:rsidR="00D70852">
        <w:rPr>
          <w:i w:val="0"/>
        </w:rPr>
        <w:t xml:space="preserve"> </w:t>
      </w:r>
    </w:p>
    <w:p w14:paraId="203959B9" w14:textId="3FB39AE5" w:rsidR="00856F4B" w:rsidRDefault="00856F4B" w:rsidP="00695D12">
      <w:pPr>
        <w:pStyle w:val="BodyText"/>
      </w:pPr>
      <w:bookmarkStart w:id="29" w:name="_Toc524312839"/>
      <w:bookmarkStart w:id="30" w:name="_Toc11132107"/>
      <w:r w:rsidRPr="00856F4B">
        <w:lastRenderedPageBreak/>
        <w:t xml:space="preserve">The project team is structured to efficiently manage two primary tasks: documentation and programming. Within each task, roles are delineated into primary and secondary responsibilities to ensure a smooth workflow. In the documentation task, Katie Nordberg serves as both the project manager and proofreader, overseeing the overall progress and ensuring quality control. Supporting Katie in this role is </w:t>
      </w:r>
      <w:proofErr w:type="spellStart"/>
      <w:r w:rsidRPr="00856F4B">
        <w:t>Shravya</w:t>
      </w:r>
      <w:proofErr w:type="spellEnd"/>
      <w:r w:rsidRPr="00856F4B">
        <w:t xml:space="preserve"> Matta, who also serves as a proofreader to ensure accuracy and consistency in the documentation. For the programming task, Ibrahim takes on the role of assistant project manager while also contributing as a code writer and code tester. Evans Chigweshe focuses primarily on writing code and conducting program testing to ensure functionality and reliability. This structure ensures that each aspect of the project is managed effectively, with a clear delineation of roles and responsibilities. Additionally, the presence of review authorities such as proofreaders and testers ensure that quality standards are upheld throughout the project lifecycle</w:t>
      </w:r>
      <w:r>
        <w:t>.</w:t>
      </w:r>
    </w:p>
    <w:p w14:paraId="2864C4E5" w14:textId="1D535039" w:rsidR="00E918C5" w:rsidRPr="00771B3E" w:rsidRDefault="00E918C5" w:rsidP="00695D12">
      <w:pPr>
        <w:pStyle w:val="BodyText"/>
        <w:rPr>
          <w:highlight w:val="yellow"/>
        </w:rPr>
      </w:pPr>
      <w:r w:rsidRPr="00771B3E">
        <w:rPr>
          <w:highlight w:val="yellow"/>
        </w:rPr>
        <w:t>External Interfaces</w:t>
      </w:r>
      <w:bookmarkStart w:id="31" w:name="_GoBack"/>
      <w:bookmarkEnd w:id="29"/>
      <w:bookmarkEnd w:id="30"/>
      <w:bookmarkEnd w:id="31"/>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2" w:name="_Toc524312840"/>
      <w:bookmarkStart w:id="33" w:name="_Toc11132108"/>
      <w:r w:rsidRPr="00C26778">
        <w:t>Roles and Responsibilities</w:t>
      </w:r>
      <w:bookmarkEnd w:id="32"/>
      <w:bookmarkEnd w:id="33"/>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2ADCE0A1" w:rsidR="00E918C5" w:rsidRPr="00C26778" w:rsidRDefault="00A22A44">
            <w:pPr>
              <w:rPr>
                <w:szCs w:val="24"/>
              </w:rPr>
            </w:pPr>
            <w:r>
              <w:rPr>
                <w:szCs w:val="24"/>
              </w:rPr>
              <w:t>Katie</w:t>
            </w:r>
            <w:r w:rsidR="00A778DC">
              <w:rPr>
                <w:szCs w:val="24"/>
              </w:rPr>
              <w:t xml:space="preserve"> Nordberg </w:t>
            </w:r>
          </w:p>
        </w:tc>
        <w:tc>
          <w:tcPr>
            <w:tcW w:w="2988" w:type="pct"/>
            <w:tcBorders>
              <w:top w:val="outset" w:sz="6" w:space="0" w:color="auto"/>
              <w:left w:val="outset" w:sz="6" w:space="0" w:color="auto"/>
              <w:bottom w:val="outset" w:sz="6" w:space="0" w:color="auto"/>
              <w:right w:val="outset" w:sz="6" w:space="0" w:color="auto"/>
            </w:tcBorders>
            <w:vAlign w:val="center"/>
          </w:tcPr>
          <w:p w14:paraId="00B23C24" w14:textId="77777777" w:rsidR="002B1924" w:rsidRDefault="000D6FA4">
            <w:pPr>
              <w:rPr>
                <w:szCs w:val="24"/>
              </w:rPr>
            </w:pPr>
            <w:r>
              <w:rPr>
                <w:szCs w:val="24"/>
              </w:rPr>
              <w:t>-O</w:t>
            </w:r>
            <w:r w:rsidR="00A778DC" w:rsidRPr="00A778DC">
              <w:rPr>
                <w:szCs w:val="24"/>
              </w:rPr>
              <w:t>verse</w:t>
            </w:r>
            <w:r>
              <w:rPr>
                <w:szCs w:val="24"/>
              </w:rPr>
              <w:t>es</w:t>
            </w:r>
            <w:r w:rsidR="00A778DC" w:rsidRPr="00A778DC">
              <w:rPr>
                <w:szCs w:val="24"/>
              </w:rPr>
              <w:t xml:space="preserve"> the entire project, coordinating tasks, managing resources, communicating with stakeholders, and ensuring that the project stays on schedule and within budget</w:t>
            </w:r>
            <w:r>
              <w:rPr>
                <w:szCs w:val="24"/>
              </w:rPr>
              <w:t>.</w:t>
            </w:r>
          </w:p>
          <w:p w14:paraId="12103B91" w14:textId="59DDEFFF" w:rsidR="00E918C5" w:rsidRDefault="000D5FDD">
            <w:pPr>
              <w:rPr>
                <w:szCs w:val="24"/>
              </w:rPr>
            </w:pPr>
            <w:r>
              <w:rPr>
                <w:szCs w:val="24"/>
              </w:rPr>
              <w:t>-</w:t>
            </w:r>
            <w:r w:rsidR="000D6FA4">
              <w:rPr>
                <w:szCs w:val="24"/>
              </w:rPr>
              <w:t>Co</w:t>
            </w:r>
            <w:r w:rsidR="00A778DC" w:rsidRPr="00A778DC">
              <w:rPr>
                <w:szCs w:val="24"/>
              </w:rPr>
              <w:t>ntribute</w:t>
            </w:r>
            <w:r w:rsidR="000D6FA4">
              <w:rPr>
                <w:szCs w:val="24"/>
              </w:rPr>
              <w:t>s</w:t>
            </w:r>
            <w:r w:rsidR="00A778DC" w:rsidRPr="00A778DC">
              <w:rPr>
                <w:szCs w:val="24"/>
              </w:rPr>
              <w:t xml:space="preserve"> as a software engineer and proofreader when needed</w:t>
            </w:r>
            <w:r w:rsidR="002B1924">
              <w:rPr>
                <w:szCs w:val="24"/>
              </w:rPr>
              <w:t>.</w:t>
            </w:r>
            <w:r>
              <w:rPr>
                <w:szCs w:val="24"/>
              </w:rPr>
              <w:t xml:space="preserve"> </w:t>
            </w:r>
          </w:p>
          <w:p w14:paraId="5BAAEAE6" w14:textId="16125F47" w:rsidR="002B1924" w:rsidRPr="00C26778" w:rsidRDefault="002B1924">
            <w:pPr>
              <w:rPr>
                <w:szCs w:val="24"/>
              </w:rPr>
            </w:pPr>
            <w:r>
              <w:rPr>
                <w:szCs w:val="24"/>
              </w:rPr>
              <w:t xml:space="preserve">-Will support </w:t>
            </w:r>
            <w:proofErr w:type="spellStart"/>
            <w:r>
              <w:rPr>
                <w:szCs w:val="24"/>
              </w:rPr>
              <w:t>Shravya</w:t>
            </w:r>
            <w:proofErr w:type="spellEnd"/>
            <w:r>
              <w:rPr>
                <w:szCs w:val="24"/>
              </w:rPr>
              <w:t xml:space="preserve"> </w:t>
            </w:r>
            <w:r w:rsidRPr="002B1924">
              <w:rPr>
                <w:szCs w:val="24"/>
              </w:rPr>
              <w:t>in writing documentation as needed, ensuring that all aspects of the project are well-documented and easily accessible.</w:t>
            </w: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50FA49E9" w:rsidR="00A22A44" w:rsidRPr="00C26778" w:rsidRDefault="00A778DC">
            <w:pPr>
              <w:rPr>
                <w:szCs w:val="24"/>
              </w:rPr>
            </w:pPr>
            <w:proofErr w:type="spellStart"/>
            <w:r>
              <w:rPr>
                <w:szCs w:val="24"/>
              </w:rPr>
              <w:t>Shravya</w:t>
            </w:r>
            <w:proofErr w:type="spellEnd"/>
            <w:r>
              <w:rPr>
                <w:szCs w:val="24"/>
              </w:rPr>
              <w:t xml:space="preserve"> Matta</w:t>
            </w:r>
          </w:p>
        </w:tc>
        <w:tc>
          <w:tcPr>
            <w:tcW w:w="2988" w:type="pct"/>
            <w:tcBorders>
              <w:top w:val="outset" w:sz="6" w:space="0" w:color="auto"/>
              <w:left w:val="outset" w:sz="6" w:space="0" w:color="auto"/>
              <w:bottom w:val="outset" w:sz="6" w:space="0" w:color="auto"/>
              <w:right w:val="outset" w:sz="6" w:space="0" w:color="auto"/>
            </w:tcBorders>
            <w:vAlign w:val="center"/>
          </w:tcPr>
          <w:p w14:paraId="2CCDAFEC" w14:textId="6C96434A" w:rsidR="000D6FA4" w:rsidRDefault="000D6FA4">
            <w:pPr>
              <w:rPr>
                <w:szCs w:val="24"/>
              </w:rPr>
            </w:pPr>
            <w:r>
              <w:rPr>
                <w:szCs w:val="24"/>
              </w:rPr>
              <w:t>-S</w:t>
            </w:r>
            <w:r w:rsidRPr="000D6FA4">
              <w:rPr>
                <w:szCs w:val="24"/>
              </w:rPr>
              <w:t>erve</w:t>
            </w:r>
            <w:r>
              <w:rPr>
                <w:szCs w:val="24"/>
              </w:rPr>
              <w:t>s</w:t>
            </w:r>
            <w:r w:rsidRPr="000D6FA4">
              <w:rPr>
                <w:szCs w:val="24"/>
              </w:rPr>
              <w:t xml:space="preserve"> as proofreaders, ensuring that all project documentation and written materials are free from grammatical errors, typos, and inconsistencies.</w:t>
            </w:r>
            <w:r>
              <w:rPr>
                <w:szCs w:val="24"/>
              </w:rPr>
              <w:t xml:space="preserve"> Her</w:t>
            </w:r>
            <w:r w:rsidRPr="000D6FA4">
              <w:rPr>
                <w:szCs w:val="24"/>
              </w:rPr>
              <w:t xml:space="preserve"> role is essential for maintaining the professionalism and clarity of the project deliverables.</w:t>
            </w:r>
          </w:p>
          <w:p w14:paraId="6BD500E4" w14:textId="7B512AA8" w:rsidR="000D6FA4" w:rsidRPr="000D6FA4" w:rsidRDefault="000D6FA4">
            <w:pPr>
              <w:rPr>
                <w:szCs w:val="24"/>
              </w:rPr>
            </w:pPr>
            <w:r>
              <w:rPr>
                <w:szCs w:val="24"/>
              </w:rPr>
              <w:t>-R</w:t>
            </w:r>
            <w:r w:rsidRPr="000D6FA4">
              <w:rPr>
                <w:color w:val="0D0D0D"/>
                <w:shd w:val="clear" w:color="auto" w:fill="FFFFFF"/>
              </w:rPr>
              <w:t>esponsible for creating project documentation such as user manuals, technical specifications, and system documentation. This documentation is crucial for ensuring that users and other stakeholders understand how to use the software effectively.</w:t>
            </w:r>
          </w:p>
        </w:tc>
      </w:tr>
      <w:tr w:rsidR="00A22A44" w:rsidRPr="00C26778" w14:paraId="485CF4D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2617B04" w14:textId="205CA2DF" w:rsidR="00A22A44" w:rsidRDefault="00A778DC">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719568C2" w14:textId="77777777" w:rsidR="001E39CE" w:rsidRDefault="000D5FDD">
            <w:pPr>
              <w:rPr>
                <w:szCs w:val="24"/>
              </w:rPr>
            </w:pPr>
            <w:r>
              <w:rPr>
                <w:szCs w:val="24"/>
              </w:rPr>
              <w:t>-W</w:t>
            </w:r>
            <w:r w:rsidRPr="000D5FDD">
              <w:rPr>
                <w:szCs w:val="24"/>
              </w:rPr>
              <w:t xml:space="preserve">ill support Katie as the assistant project manager. He will assist with task coordination, resource management, and stakeholder communication. </w:t>
            </w:r>
          </w:p>
          <w:p w14:paraId="30B91B66" w14:textId="3F69D03D" w:rsidR="00A22A44" w:rsidRPr="00C26778" w:rsidRDefault="001E39CE">
            <w:pPr>
              <w:rPr>
                <w:szCs w:val="24"/>
              </w:rPr>
            </w:pPr>
            <w:r>
              <w:rPr>
                <w:szCs w:val="24"/>
              </w:rPr>
              <w:t>-W</w:t>
            </w:r>
            <w:r w:rsidR="000D5FDD" w:rsidRPr="000D5FDD">
              <w:rPr>
                <w:szCs w:val="24"/>
              </w:rPr>
              <w:t>ill also be involved in writing code and testing it, ensuring the quality and functionality of the software deliverables.</w:t>
            </w:r>
          </w:p>
        </w:tc>
      </w:tr>
      <w:tr w:rsidR="00A22A44" w:rsidRPr="00C26778" w14:paraId="7079A6E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7E6015" w14:textId="6ED19B78" w:rsidR="00A22A44" w:rsidRDefault="00A22A44">
            <w:pPr>
              <w:rPr>
                <w:szCs w:val="24"/>
              </w:rPr>
            </w:pPr>
            <w:r>
              <w:rPr>
                <w:szCs w:val="24"/>
              </w:rPr>
              <w:t xml:space="preserve">Evans </w:t>
            </w:r>
            <w:r w:rsidR="00A778DC">
              <w:rPr>
                <w:szCs w:val="24"/>
              </w:rPr>
              <w:t>Chigweshe</w:t>
            </w:r>
          </w:p>
        </w:tc>
        <w:tc>
          <w:tcPr>
            <w:tcW w:w="2988" w:type="pct"/>
            <w:tcBorders>
              <w:top w:val="outset" w:sz="6" w:space="0" w:color="auto"/>
              <w:left w:val="outset" w:sz="6" w:space="0" w:color="auto"/>
              <w:bottom w:val="outset" w:sz="6" w:space="0" w:color="auto"/>
              <w:right w:val="outset" w:sz="6" w:space="0" w:color="auto"/>
            </w:tcBorders>
            <w:vAlign w:val="center"/>
          </w:tcPr>
          <w:p w14:paraId="4C4D2459" w14:textId="5C0D03D4" w:rsidR="000D5FDD" w:rsidRDefault="000D5FDD">
            <w:pPr>
              <w:rPr>
                <w:szCs w:val="24"/>
              </w:rPr>
            </w:pPr>
            <w:r>
              <w:rPr>
                <w:szCs w:val="24"/>
              </w:rPr>
              <w:t>-</w:t>
            </w:r>
            <w:r w:rsidR="000D6FA4">
              <w:rPr>
                <w:szCs w:val="24"/>
              </w:rPr>
              <w:t xml:space="preserve">Responsible </w:t>
            </w:r>
            <w:r w:rsidR="000D6FA4" w:rsidRPr="000D6FA4">
              <w:rPr>
                <w:szCs w:val="24"/>
              </w:rPr>
              <w:t>developing the software according to the project requirements and specifications.</w:t>
            </w:r>
            <w:r w:rsidR="000D6FA4">
              <w:rPr>
                <w:szCs w:val="24"/>
              </w:rPr>
              <w:t xml:space="preserve"> We</w:t>
            </w:r>
            <w:r w:rsidR="000D6FA4" w:rsidRPr="000D6FA4">
              <w:rPr>
                <w:szCs w:val="24"/>
              </w:rPr>
              <w:t xml:space="preserve"> will write code, design software architecture, implement features, and </w:t>
            </w:r>
            <w:r w:rsidR="000D6FA4" w:rsidRPr="000D6FA4">
              <w:rPr>
                <w:szCs w:val="24"/>
              </w:rPr>
              <w:lastRenderedPageBreak/>
              <w:t>ensure that the software meets quality standards.</w:t>
            </w:r>
            <w:r w:rsidR="000D6FA4">
              <w:rPr>
                <w:szCs w:val="24"/>
              </w:rPr>
              <w:t xml:space="preserve"> </w:t>
            </w:r>
          </w:p>
          <w:p w14:paraId="3C38F772" w14:textId="2F5B4905" w:rsidR="00A22A44" w:rsidRPr="00C26778" w:rsidRDefault="000D5FDD">
            <w:pPr>
              <w:rPr>
                <w:szCs w:val="24"/>
              </w:rPr>
            </w:pPr>
            <w:r>
              <w:rPr>
                <w:color w:val="0D0D0D"/>
                <w:shd w:val="clear" w:color="auto" w:fill="FFFFFF"/>
              </w:rPr>
              <w:t>-R</w:t>
            </w:r>
            <w:r w:rsidR="000D6FA4" w:rsidRPr="000D6FA4">
              <w:rPr>
                <w:color w:val="0D0D0D"/>
                <w:shd w:val="clear" w:color="auto" w:fill="FFFFFF"/>
              </w:rPr>
              <w:t>esponsible for testing the software to identify bugs, errors, and usability issues. This includes both manual testing and automated testing, ensuring that the software functions correctly and meets user expectations.</w:t>
            </w: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4" w:name="_Toc524312841"/>
      <w:bookmarkStart w:id="35" w:name="_Toc11132109"/>
      <w:r w:rsidRPr="00C26778">
        <w:t>Management Process</w:t>
      </w:r>
      <w:bookmarkEnd w:id="34"/>
      <w:bookmarkEnd w:id="35"/>
    </w:p>
    <w:p w14:paraId="16CC13CB" w14:textId="77777777" w:rsidR="00E918C5" w:rsidRPr="00771B3E" w:rsidRDefault="00E918C5">
      <w:pPr>
        <w:pStyle w:val="Heading2"/>
        <w:rPr>
          <w:highlight w:val="yellow"/>
        </w:rPr>
      </w:pPr>
      <w:bookmarkStart w:id="36" w:name="_Toc524312842"/>
      <w:bookmarkStart w:id="37" w:name="_Toc11132110"/>
      <w:r w:rsidRPr="00771B3E">
        <w:rPr>
          <w:highlight w:val="yellow"/>
        </w:rPr>
        <w:t>Project Estimates</w:t>
      </w:r>
      <w:bookmarkEnd w:id="36"/>
      <w:bookmarkEnd w:id="37"/>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8" w:name="_Toc524312843"/>
      <w:bookmarkStart w:id="39" w:name="_Toc11132111"/>
      <w:r w:rsidRPr="00C26778">
        <w:t>Project Plan</w:t>
      </w:r>
      <w:bookmarkEnd w:id="38"/>
      <w:bookmarkEnd w:id="39"/>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40" w:name="_Toc524312844"/>
      <w:r w:rsidRPr="00771B3E">
        <w:rPr>
          <w:highlight w:val="yellow"/>
        </w:rPr>
        <w:t xml:space="preserve">Phase Plan </w:t>
      </w:r>
      <w:bookmarkEnd w:id="40"/>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1" w:name="_Toc524312845"/>
      <w:r w:rsidRPr="00C26778">
        <w:t>Iteration Objectives</w:t>
      </w:r>
      <w:bookmarkEnd w:id="41"/>
    </w:p>
    <w:p w14:paraId="5BA3A874"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2" w:name="_Toc524312846"/>
      <w:r w:rsidRPr="00C26778">
        <w:t>Releases</w:t>
      </w:r>
      <w:bookmarkEnd w:id="42"/>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3" w:name="_Toc524312847"/>
      <w:r w:rsidRPr="00FC60CB">
        <w:t>Project Schedule</w:t>
      </w:r>
      <w:bookmarkEnd w:id="43"/>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4" w:name="_Toc524312848"/>
      <w:r w:rsidRPr="00771B3E">
        <w:rPr>
          <w:highlight w:val="yellow"/>
        </w:rPr>
        <w:t>Project Resourcing</w:t>
      </w:r>
      <w:bookmarkEnd w:id="44"/>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11132112"/>
      <w:bookmarkEnd w:id="0"/>
      <w:bookmarkEnd w:id="3"/>
      <w:bookmarkEnd w:id="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C26778">
        <w:t>Project Monitoring and Control</w:t>
      </w:r>
      <w:bookmarkEnd w:id="66"/>
      <w:bookmarkEnd w:id="67"/>
    </w:p>
    <w:p w14:paraId="0D849A6D" w14:textId="77777777" w:rsidR="00E918C5" w:rsidRPr="00C26778" w:rsidRDefault="00E918C5">
      <w:pPr>
        <w:pStyle w:val="infoblue0"/>
      </w:pPr>
      <w:bookmarkStart w:id="68"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lastRenderedPageBreak/>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9" w:name="_Toc11132113"/>
      <w:r w:rsidRPr="00F257A7">
        <w:rPr>
          <w:rStyle w:val="Strong"/>
          <w:highlight w:val="yellow"/>
        </w:rPr>
        <w:t>Requirements Management</w:t>
      </w:r>
      <w:bookmarkEnd w:id="68"/>
      <w:bookmarkEnd w:id="69"/>
    </w:p>
    <w:p w14:paraId="75B0CE72" w14:textId="77777777" w:rsidR="00E918C5" w:rsidRPr="00C26778" w:rsidRDefault="00E918C5">
      <w:pPr>
        <w:pStyle w:val="BodyText"/>
      </w:pPr>
      <w:bookmarkStart w:id="70"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AECD0F2" w14:textId="77777777" w:rsidR="00E918C5" w:rsidRPr="00C26778" w:rsidRDefault="00E918C5">
      <w:pPr>
        <w:pStyle w:val="BodyText"/>
        <w:rPr>
          <w:rStyle w:val="Strong"/>
        </w:rPr>
      </w:pPr>
      <w:bookmarkStart w:id="71" w:name="_Toc447095912"/>
      <w:bookmarkEnd w:id="70"/>
    </w:p>
    <w:p w14:paraId="0A188C30" w14:textId="77777777" w:rsidR="00E918C5" w:rsidRPr="00C26778" w:rsidRDefault="00E918C5" w:rsidP="00443638">
      <w:pPr>
        <w:pStyle w:val="Heading2"/>
        <w:rPr>
          <w:rStyle w:val="Strong"/>
        </w:rPr>
      </w:pPr>
      <w:bookmarkStart w:id="72" w:name="_Toc11132114"/>
      <w:r w:rsidRPr="00C26778">
        <w:rPr>
          <w:rStyle w:val="Strong"/>
        </w:rPr>
        <w:t>Quality Control</w:t>
      </w:r>
      <w:bookmarkEnd w:id="71"/>
      <w:bookmarkEnd w:id="72"/>
    </w:p>
    <w:p w14:paraId="6AC6D0B9" w14:textId="77777777" w:rsidR="00E918C5" w:rsidRPr="00C26778" w:rsidRDefault="00E918C5">
      <w:pPr>
        <w:pStyle w:val="BodyText"/>
      </w:pPr>
      <w:bookmarkStart w:id="73"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4" w:name="_Toc11132115"/>
      <w:r w:rsidRPr="00F257A7">
        <w:rPr>
          <w:rStyle w:val="Strong"/>
          <w:highlight w:val="yellow"/>
        </w:rPr>
        <w:t xml:space="preserve">Reporting </w:t>
      </w:r>
      <w:bookmarkEnd w:id="73"/>
      <w:r w:rsidRPr="00F257A7">
        <w:rPr>
          <w:rStyle w:val="Strong"/>
          <w:highlight w:val="yellow"/>
        </w:rPr>
        <w:t>and Measurement</w:t>
      </w:r>
      <w:bookmarkEnd w:id="74"/>
    </w:p>
    <w:p w14:paraId="65A9DB19" w14:textId="77777777" w:rsidR="00E918C5" w:rsidRPr="00C26778" w:rsidRDefault="00E918C5">
      <w:pPr>
        <w:pStyle w:val="BodyText"/>
      </w:pPr>
      <w:bookmarkStart w:id="75" w:name="_Toc447095914"/>
      <w:r w:rsidRPr="00C26778">
        <w:t>Updated schedule estimates, and metrics summary reports, will be generated at the end of each iteration.</w:t>
      </w:r>
    </w:p>
    <w:bookmarkEnd w:id="75"/>
    <w:p w14:paraId="4047370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6" w:name="_Toc447095915"/>
    </w:p>
    <w:p w14:paraId="1176BA3C" w14:textId="77777777" w:rsidR="00E918C5" w:rsidRPr="00C26778" w:rsidRDefault="00E918C5" w:rsidP="00443638">
      <w:pPr>
        <w:pStyle w:val="Heading2"/>
        <w:rPr>
          <w:rStyle w:val="Strong"/>
        </w:rPr>
      </w:pPr>
      <w:bookmarkStart w:id="77" w:name="_Toc11132116"/>
      <w:r w:rsidRPr="00C26778">
        <w:rPr>
          <w:rStyle w:val="Strong"/>
        </w:rPr>
        <w:t>Risk Management</w:t>
      </w:r>
      <w:bookmarkEnd w:id="77"/>
      <w:r w:rsidRPr="00C26778">
        <w:rPr>
          <w:rStyle w:val="Strong"/>
        </w:rPr>
        <w:t xml:space="preserve"> </w:t>
      </w:r>
      <w:bookmarkEnd w:id="76"/>
    </w:p>
    <w:p w14:paraId="12D35303" w14:textId="77777777" w:rsidR="00E918C5" w:rsidRPr="00C26778" w:rsidRDefault="00E918C5">
      <w:pPr>
        <w:pStyle w:val="BodyText"/>
      </w:pPr>
      <w:bookmarkStart w:id="78"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9" w:name="_Toc11132117"/>
      <w:r w:rsidRPr="00C26778">
        <w:rPr>
          <w:rStyle w:val="Strong"/>
        </w:rPr>
        <w:t>Configuration Management</w:t>
      </w:r>
      <w:bookmarkEnd w:id="79"/>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80" w:name="_Toc447095917"/>
      <w:bookmarkStart w:id="81" w:name="_Toc512930369"/>
      <w:bookmarkStart w:id="82" w:name="_Toc447095932"/>
      <w:bookmarkStart w:id="83" w:name="_Toc512930370"/>
      <w:bookmarkStart w:id="84" w:name="_Toc513004381"/>
      <w:bookmarkEnd w:id="78"/>
      <w:bookmarkEnd w:id="80"/>
      <w:bookmarkEnd w:id="81"/>
      <w:bookmarkEnd w:id="82"/>
      <w:bookmarkEnd w:id="83"/>
    </w:p>
    <w:p w14:paraId="0DAD0B65" w14:textId="77777777" w:rsidR="00E918C5" w:rsidRPr="00C26778" w:rsidRDefault="00E918C5">
      <w:pPr>
        <w:pStyle w:val="Heading1"/>
      </w:pPr>
      <w:bookmarkStart w:id="85" w:name="_Toc11132118"/>
      <w:r w:rsidRPr="00C26778">
        <w:t>Annexes</w:t>
      </w:r>
      <w:bookmarkEnd w:id="84"/>
      <w:bookmarkEnd w:id="85"/>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754D3" w14:textId="77777777" w:rsidR="00086FB5" w:rsidRDefault="00086FB5">
      <w:pPr>
        <w:spacing w:line="240" w:lineRule="auto"/>
      </w:pPr>
      <w:r>
        <w:separator/>
      </w:r>
    </w:p>
  </w:endnote>
  <w:endnote w:type="continuationSeparator" w:id="0">
    <w:p w14:paraId="046B0C87" w14:textId="77777777" w:rsidR="00086FB5" w:rsidRDefault="00086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287E2A66"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856F4B">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42273" w14:textId="77777777" w:rsidR="00086FB5" w:rsidRDefault="00086FB5">
      <w:pPr>
        <w:spacing w:line="240" w:lineRule="auto"/>
      </w:pPr>
      <w:r>
        <w:separator/>
      </w:r>
    </w:p>
  </w:footnote>
  <w:footnote w:type="continuationSeparator" w:id="0">
    <w:p w14:paraId="5AC3D52C" w14:textId="77777777" w:rsidR="00086FB5" w:rsidRDefault="00086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E8554E">
          <w:fldSimple w:instr=" SUBJECT  \* MERGEFORMAT ">
            <w:r w:rsidR="00771B3E">
              <w:t>&lt;Project Name&gt;</w:t>
            </w:r>
          </w:fldSimple>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E8554E">
          <w:fldSimple w:instr=" TITLE  \* MERGEFORMAT ">
            <w:r w:rsidR="00771B3E">
              <w:t>Software Development Plan</w:t>
            </w:r>
          </w:fldSimple>
        </w:p>
      </w:tc>
      <w:tc>
        <w:tcPr>
          <w:tcW w:w="3179" w:type="dxa"/>
        </w:tcPr>
        <w:p w14:paraId="627B161B" w14:textId="77777777" w:rsidR="00C251DF" w:rsidRDefault="00C251DF">
          <w:r>
            <w:t xml:space="preserve">  Date: &lt;dd/mmm/yy&gt;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7"/>
  </w:num>
  <w:num w:numId="4">
    <w:abstractNumId w:val="6"/>
  </w:num>
  <w:num w:numId="5">
    <w:abstractNumId w:val="11"/>
  </w:num>
  <w:num w:numId="6">
    <w:abstractNumId w:val="30"/>
  </w:num>
  <w:num w:numId="7">
    <w:abstractNumId w:val="3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3"/>
  </w:num>
  <w:num w:numId="10">
    <w:abstractNumId w:val="31"/>
  </w:num>
  <w:num w:numId="11">
    <w:abstractNumId w:val="4"/>
  </w:num>
  <w:num w:numId="12">
    <w:abstractNumId w:val="21"/>
  </w:num>
  <w:num w:numId="13">
    <w:abstractNumId w:val="42"/>
  </w:num>
  <w:num w:numId="14">
    <w:abstractNumId w:val="29"/>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0"/>
  </w:num>
  <w:num w:numId="19">
    <w:abstractNumId w:val="7"/>
  </w:num>
  <w:num w:numId="20">
    <w:abstractNumId w:val="22"/>
  </w:num>
  <w:num w:numId="21">
    <w:abstractNumId w:val="20"/>
  </w:num>
  <w:num w:numId="22">
    <w:abstractNumId w:val="39"/>
  </w:num>
  <w:num w:numId="23">
    <w:abstractNumId w:val="19"/>
  </w:num>
  <w:num w:numId="24">
    <w:abstractNumId w:val="13"/>
  </w:num>
  <w:num w:numId="25">
    <w:abstractNumId w:val="38"/>
  </w:num>
  <w:num w:numId="26">
    <w:abstractNumId w:val="26"/>
  </w:num>
  <w:num w:numId="27">
    <w:abstractNumId w:val="15"/>
  </w:num>
  <w:num w:numId="28">
    <w:abstractNumId w:val="24"/>
  </w:num>
  <w:num w:numId="29">
    <w:abstractNumId w:val="18"/>
  </w:num>
  <w:num w:numId="30">
    <w:abstractNumId w:val="35"/>
  </w:num>
  <w:num w:numId="31">
    <w:abstractNumId w:val="12"/>
  </w:num>
  <w:num w:numId="32">
    <w:abstractNumId w:val="10"/>
  </w:num>
  <w:num w:numId="33">
    <w:abstractNumId w:val="8"/>
  </w:num>
  <w:num w:numId="34">
    <w:abstractNumId w:val="32"/>
  </w:num>
  <w:num w:numId="35">
    <w:abstractNumId w:val="17"/>
  </w:num>
  <w:num w:numId="36">
    <w:abstractNumId w:val="25"/>
  </w:num>
  <w:num w:numId="37">
    <w:abstractNumId w:val="5"/>
  </w:num>
  <w:num w:numId="38">
    <w:abstractNumId w:val="27"/>
  </w:num>
  <w:num w:numId="39">
    <w:abstractNumId w:val="14"/>
  </w:num>
  <w:num w:numId="40">
    <w:abstractNumId w:val="3"/>
  </w:num>
  <w:num w:numId="41">
    <w:abstractNumId w:val="34"/>
  </w:num>
  <w:num w:numId="42">
    <w:abstractNumId w:val="43"/>
  </w:num>
  <w:num w:numId="43">
    <w:abstractNumId w:val="23"/>
  </w:num>
  <w:num w:numId="44">
    <w:abstractNumId w:val="41"/>
  </w:num>
  <w:num w:numId="45">
    <w:abstractNumId w:val="9"/>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86FB5"/>
    <w:rsid w:val="000D4BF4"/>
    <w:rsid w:val="000D5FDD"/>
    <w:rsid w:val="000D6FA4"/>
    <w:rsid w:val="001659DB"/>
    <w:rsid w:val="001E39CE"/>
    <w:rsid w:val="002B1924"/>
    <w:rsid w:val="002E00B0"/>
    <w:rsid w:val="00341AF2"/>
    <w:rsid w:val="003475E7"/>
    <w:rsid w:val="003C4C25"/>
    <w:rsid w:val="0041510F"/>
    <w:rsid w:val="00443638"/>
    <w:rsid w:val="00464B2D"/>
    <w:rsid w:val="00695D12"/>
    <w:rsid w:val="00706C70"/>
    <w:rsid w:val="00743A71"/>
    <w:rsid w:val="00771B3E"/>
    <w:rsid w:val="007C3D01"/>
    <w:rsid w:val="00821282"/>
    <w:rsid w:val="00856F4B"/>
    <w:rsid w:val="008E6895"/>
    <w:rsid w:val="008F0287"/>
    <w:rsid w:val="0093738D"/>
    <w:rsid w:val="00A22A44"/>
    <w:rsid w:val="00A778DC"/>
    <w:rsid w:val="00AD5525"/>
    <w:rsid w:val="00B90F60"/>
    <w:rsid w:val="00BE4D99"/>
    <w:rsid w:val="00C251DF"/>
    <w:rsid w:val="00C26778"/>
    <w:rsid w:val="00CB357F"/>
    <w:rsid w:val="00D62F3F"/>
    <w:rsid w:val="00D657D3"/>
    <w:rsid w:val="00D70852"/>
    <w:rsid w:val="00DC2712"/>
    <w:rsid w:val="00E1350F"/>
    <w:rsid w:val="00E227AD"/>
    <w:rsid w:val="00E8554E"/>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Template>
  <TotalTime>211</TotalTime>
  <Pages>1</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17585</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Chigweshe, Evans Tinashe</cp:lastModifiedBy>
  <cp:revision>25</cp:revision>
  <cp:lastPrinted>1900-01-01T06:00:00Z</cp:lastPrinted>
  <dcterms:created xsi:type="dcterms:W3CDTF">2023-09-10T19:04:00Z</dcterms:created>
  <dcterms:modified xsi:type="dcterms:W3CDTF">2024-02-23T05:20:00Z</dcterms:modified>
</cp:coreProperties>
</file>