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7E89" w14:textId="77777777"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771B3E">
        <w:t>&lt;Project Name&gt;</w:t>
      </w:r>
      <w:r w:rsidRPr="00C26778">
        <w:fldChar w:fldCharType="end"/>
      </w:r>
    </w:p>
    <w:p w14:paraId="1B090957" w14:textId="77777777" w:rsidR="00E918C5" w:rsidRPr="00C26778" w:rsidRDefault="00B1069B">
      <w:pPr>
        <w:pStyle w:val="Title"/>
        <w:jc w:val="right"/>
      </w:pPr>
      <w:r>
        <w:fldChar w:fldCharType="begin"/>
      </w:r>
      <w:r>
        <w:instrText xml:space="preserve"> TITLE  \* MERGEFORMAT </w:instrText>
      </w:r>
      <w:r>
        <w:fldChar w:fldCharType="separate"/>
      </w:r>
      <w:r w:rsidR="00771B3E">
        <w:t>Software Development Plan</w:t>
      </w:r>
      <w:r>
        <w:fldChar w:fldCharType="end"/>
      </w:r>
    </w:p>
    <w:p w14:paraId="44B81197" w14:textId="77777777" w:rsidR="00E918C5" w:rsidRPr="00C26778" w:rsidRDefault="00E918C5">
      <w:pPr>
        <w:pStyle w:val="Title"/>
        <w:jc w:val="right"/>
        <w:rPr>
          <w:sz w:val="28"/>
        </w:rPr>
      </w:pPr>
      <w:r w:rsidRPr="00C26778">
        <w:rPr>
          <w:sz w:val="28"/>
        </w:rPr>
        <w:t>Version &lt;1.0&gt;</w:t>
      </w:r>
    </w:p>
    <w:p w14:paraId="6487B687" w14:textId="77777777" w:rsidR="00E918C5" w:rsidRPr="00C26778" w:rsidRDefault="00E918C5">
      <w:pPr>
        <w:pStyle w:val="Title"/>
        <w:rPr>
          <w:sz w:val="28"/>
        </w:rPr>
      </w:pPr>
    </w:p>
    <w:p w14:paraId="45724FBB" w14:textId="77777777" w:rsidR="00E918C5" w:rsidRPr="00C26778" w:rsidRDefault="00E918C5"/>
    <w:p w14:paraId="4D6987FC"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64929A39" w14:textId="0D75CEBF" w:rsidR="00E918C5"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R="008E6895" w:rsidRPr="00AD5525">
        <w:rPr>
          <w:highlight w:val="yellow"/>
        </w:rPr>
        <w:t xml:space="preserve">Marked (shaded) areas: items that </w:t>
      </w:r>
      <w:r w:rsidR="00F449DD" w:rsidRPr="00AD5525">
        <w:rPr>
          <w:highlight w:val="yellow"/>
        </w:rPr>
        <w:t>are OK to leave out</w:t>
      </w:r>
      <w:r w:rsidR="00AD5525" w:rsidRPr="00AD5525">
        <w:rPr>
          <w:highlight w:val="yellow"/>
        </w:rPr>
        <w:t>.</w:t>
      </w:r>
    </w:p>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BE4D99">
          <w:headerReference w:type="default" r:id="rId7"/>
          <w:footerReference w:type="even" r:id="rId8"/>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77777777" w:rsidR="00E918C5" w:rsidRPr="00C26778" w:rsidRDefault="00E918C5">
            <w:pPr>
              <w:pStyle w:val="Tabletext"/>
            </w:pPr>
            <w:r w:rsidRPr="00C26778">
              <w:t>&lt;dd/mmm/yy&gt;</w:t>
            </w:r>
          </w:p>
        </w:tc>
        <w:tc>
          <w:tcPr>
            <w:tcW w:w="1152" w:type="dxa"/>
          </w:tcPr>
          <w:p w14:paraId="21855E1A" w14:textId="77777777" w:rsidR="00E918C5" w:rsidRPr="00C26778" w:rsidRDefault="00E918C5">
            <w:pPr>
              <w:pStyle w:val="Tabletext"/>
            </w:pPr>
            <w:r w:rsidRPr="00C26778">
              <w:t>&lt;x.x&gt;</w:t>
            </w:r>
          </w:p>
        </w:tc>
        <w:tc>
          <w:tcPr>
            <w:tcW w:w="3744" w:type="dxa"/>
          </w:tcPr>
          <w:p w14:paraId="1477BD6D" w14:textId="77777777" w:rsidR="00E918C5" w:rsidRPr="00C26778" w:rsidRDefault="00E918C5">
            <w:pPr>
              <w:pStyle w:val="Tabletext"/>
            </w:pPr>
            <w:r w:rsidRPr="00C26778">
              <w:t>&lt;details&gt;</w:t>
            </w:r>
          </w:p>
        </w:tc>
        <w:tc>
          <w:tcPr>
            <w:tcW w:w="2304" w:type="dxa"/>
          </w:tcPr>
          <w:p w14:paraId="50AAB7FE" w14:textId="77777777" w:rsidR="00E918C5" w:rsidRPr="00C26778" w:rsidRDefault="00E918C5">
            <w:pPr>
              <w:pStyle w:val="Tabletext"/>
            </w:pPr>
            <w:r w:rsidRPr="00C26778">
              <w:t>&lt;name&gt;</w:t>
            </w:r>
          </w:p>
        </w:tc>
      </w:tr>
      <w:tr w:rsidR="00E918C5" w:rsidRPr="00C26778" w14:paraId="4EBD7210" w14:textId="77777777">
        <w:tc>
          <w:tcPr>
            <w:tcW w:w="2304" w:type="dxa"/>
          </w:tcPr>
          <w:p w14:paraId="743A1227" w14:textId="77777777" w:rsidR="00E918C5" w:rsidRPr="00C26778" w:rsidRDefault="00E918C5">
            <w:pPr>
              <w:pStyle w:val="Tabletext"/>
            </w:pPr>
          </w:p>
        </w:tc>
        <w:tc>
          <w:tcPr>
            <w:tcW w:w="1152" w:type="dxa"/>
          </w:tcPr>
          <w:p w14:paraId="72D74DFD" w14:textId="77777777" w:rsidR="00E918C5" w:rsidRPr="00C26778" w:rsidRDefault="00E918C5">
            <w:pPr>
              <w:pStyle w:val="Tabletext"/>
            </w:pPr>
          </w:p>
        </w:tc>
        <w:tc>
          <w:tcPr>
            <w:tcW w:w="3744" w:type="dxa"/>
          </w:tcPr>
          <w:p w14:paraId="48D7CB6F" w14:textId="77777777" w:rsidR="00E918C5" w:rsidRPr="00C26778" w:rsidRDefault="00E918C5">
            <w:pPr>
              <w:pStyle w:val="Tabletext"/>
            </w:pPr>
          </w:p>
        </w:tc>
        <w:tc>
          <w:tcPr>
            <w:tcW w:w="2304" w:type="dxa"/>
          </w:tcPr>
          <w:p w14:paraId="19A44A27" w14:textId="77777777" w:rsidR="00E918C5" w:rsidRPr="00C26778" w:rsidRDefault="00E918C5">
            <w:pPr>
              <w:pStyle w:val="Tabletext"/>
            </w:pPr>
          </w:p>
        </w:tc>
      </w:tr>
      <w:tr w:rsidR="00E918C5" w:rsidRPr="00C26778" w14:paraId="79F9EE1B" w14:textId="77777777">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7F87F023" w:rsidR="00E918C5" w:rsidRPr="00D62F3F" w:rsidRDefault="00E918C5">
      <w:pPr>
        <w:pStyle w:val="Title"/>
        <w:rPr>
          <w:b w:val="0"/>
          <w:bCs/>
          <w:i/>
          <w:iCs/>
          <w:sz w:val="22"/>
          <w:szCs w:val="12"/>
        </w:rPr>
      </w:pPr>
      <w:r w:rsidRPr="00C26778">
        <w:lastRenderedPageBreak/>
        <w:t>Table of Contents</w:t>
      </w:r>
      <w:r w:rsidR="00E1350F">
        <w:t xml:space="preserve"> </w:t>
      </w:r>
      <w:r w:rsidR="00E1350F" w:rsidRPr="00D62F3F">
        <w:rPr>
          <w:b w:val="0"/>
          <w:bCs/>
          <w:i/>
          <w:iCs/>
          <w:sz w:val="22"/>
          <w:szCs w:val="12"/>
          <w:highlight w:val="green"/>
        </w:rPr>
        <w:t xml:space="preserve">[keep this; </w:t>
      </w:r>
      <w:r w:rsidR="00D62F3F" w:rsidRPr="00D62F3F">
        <w:rPr>
          <w:b w:val="0"/>
          <w:bCs/>
          <w:i/>
          <w:iCs/>
          <w:sz w:val="22"/>
          <w:szCs w:val="12"/>
          <w:highlight w:val="green"/>
        </w:rPr>
        <w:t>say N</w:t>
      </w:r>
      <w:r w:rsidR="0041510F">
        <w:rPr>
          <w:b w:val="0"/>
          <w:bCs/>
          <w:i/>
          <w:iCs/>
          <w:sz w:val="22"/>
          <w:szCs w:val="12"/>
          <w:highlight w:val="green"/>
        </w:rPr>
        <w:t>/</w:t>
      </w:r>
      <w:r w:rsidR="00D62F3F" w:rsidRPr="00D62F3F">
        <w:rPr>
          <w:b w:val="0"/>
          <w:bCs/>
          <w:i/>
          <w:iCs/>
          <w:sz w:val="22"/>
          <w:szCs w:val="12"/>
          <w:highlight w:val="green"/>
        </w:rPr>
        <w:t>A when inapplicable]</w:t>
      </w:r>
    </w:p>
    <w:p w14:paraId="415DFDAF" w14:textId="77777777" w:rsidR="00E918C5" w:rsidRPr="00C26778" w:rsidRDefault="00E918C5"/>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B1069B">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2A12BD8" w14:textId="77777777" w:rsidR="00C251DF" w:rsidRDefault="00B1069B">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C1BE5FF" w14:textId="77777777" w:rsidR="00C251DF" w:rsidRDefault="00B1069B">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5532A07" w14:textId="77777777" w:rsidR="00C251DF" w:rsidRDefault="00B1069B">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27FFF79" w14:textId="77777777" w:rsidR="00C251DF" w:rsidRDefault="00B1069B">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788FE2" w14:textId="77777777" w:rsidR="00C251DF" w:rsidRDefault="00B1069B">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34C384" w14:textId="77777777" w:rsidR="00C251DF" w:rsidRDefault="00B1069B">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A3D86E1" w14:textId="77777777" w:rsidR="00C251DF" w:rsidRDefault="00B1069B">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56C3D2E" w14:textId="77777777" w:rsidR="00C251DF" w:rsidRDefault="00B1069B">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473E694" w14:textId="77777777" w:rsidR="00C251DF" w:rsidRDefault="00B1069B">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617F94" w14:textId="77777777" w:rsidR="00C251DF" w:rsidRDefault="00B1069B">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0681300" w14:textId="77777777" w:rsidR="00C251DF" w:rsidRDefault="00B1069B">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3ADD6B9" w14:textId="77777777" w:rsidR="00C251DF" w:rsidRDefault="00B1069B">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F132404" w14:textId="77777777" w:rsidR="00C251DF" w:rsidRDefault="00B1069B">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5978C1" w14:textId="77777777" w:rsidR="00C251DF" w:rsidRDefault="00B1069B">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7A7302" w14:textId="77777777" w:rsidR="00C251DF" w:rsidRDefault="00B1069B">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79AE6F9" w14:textId="77777777" w:rsidR="00C251DF" w:rsidRDefault="00B1069B">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9BB0BA" w14:textId="77777777" w:rsidR="00C251DF" w:rsidRDefault="00B1069B">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D7BA58" w14:textId="77777777" w:rsidR="00C251DF" w:rsidRDefault="00B1069B">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E1495AB" w14:textId="77777777" w:rsidR="00C251DF" w:rsidRDefault="00B1069B">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6BE707A" w14:textId="77777777" w:rsidR="00C251DF" w:rsidRDefault="00B1069B">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2EDCA5F" w14:textId="77777777" w:rsidR="00C251DF" w:rsidRDefault="00B1069B">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7794E04" w14:textId="77777777" w:rsidR="00C251DF" w:rsidRDefault="00B1069B">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3B2CF70" w14:textId="77777777" w:rsidR="00C251DF" w:rsidRDefault="00B1069B">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r w:rsidR="00B1069B">
        <w:lastRenderedPageBreak/>
        <w:fldChar w:fldCharType="begin"/>
      </w:r>
      <w:r w:rsidR="00B1069B">
        <w:instrText xml:space="preserve"> TITLE  \* MERGEFORMAT </w:instrText>
      </w:r>
      <w:r w:rsidR="00B1069B">
        <w:fldChar w:fldCharType="separate"/>
      </w:r>
      <w:r w:rsidR="00771B3E">
        <w:t>Software Development Plan</w:t>
      </w:r>
      <w:r w:rsidR="00B1069B">
        <w:fldChar w:fldCharType="end"/>
      </w:r>
    </w:p>
    <w:p w14:paraId="4453E2CC" w14:textId="77777777" w:rsidR="00E918C5" w:rsidRPr="00C26778" w:rsidRDefault="00E918C5">
      <w:pPr>
        <w:pStyle w:val="Heading1"/>
        <w:numPr>
          <w:ilvl w:val="0"/>
          <w:numId w:val="0"/>
        </w:numPr>
      </w:pPr>
      <w:bookmarkStart w:id="0" w:name="_Toc447095880"/>
    </w:p>
    <w:p w14:paraId="613072B1"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1AACCE30" w14:textId="77777777" w:rsidR="00E918C5" w:rsidRPr="00C26778" w:rsidRDefault="00E918C5">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726ED1C3" w14:textId="77777777" w:rsidR="00E918C5" w:rsidRPr="00C26778" w:rsidRDefault="00E918C5">
      <w:pPr>
        <w:pStyle w:val="Heading2"/>
      </w:pPr>
      <w:bookmarkStart w:id="5" w:name="_Toc524312827"/>
      <w:bookmarkStart w:id="6" w:name="_Toc11132095"/>
      <w:r w:rsidRPr="00C26778">
        <w:t>Purpose</w:t>
      </w:r>
      <w:bookmarkEnd w:id="5"/>
      <w:bookmarkEnd w:id="6"/>
    </w:p>
    <w:p w14:paraId="20722D3D" w14:textId="77777777" w:rsidR="00E918C5" w:rsidRPr="00C26778" w:rsidRDefault="00E918C5">
      <w:pPr>
        <w:pStyle w:val="InfoBlue"/>
      </w:pPr>
      <w:r w:rsidRPr="00C26778">
        <w:t xml:space="preserve">[Specify the purpose of this </w:t>
      </w:r>
      <w:r w:rsidRPr="00C26778">
        <w:rPr>
          <w:b/>
        </w:rPr>
        <w:t>Software Development Plan</w:t>
      </w:r>
      <w:r w:rsidRPr="00C26778">
        <w:rPr>
          <w:bCs/>
        </w:rPr>
        <w:t>. The text below is provided as an example</w:t>
      </w:r>
      <w:proofErr w:type="gramStart"/>
      <w:r w:rsidRPr="00C26778">
        <w:rPr>
          <w:b/>
        </w:rPr>
        <w:t xml:space="preserve">. </w:t>
      </w:r>
      <w:r w:rsidRPr="00C26778">
        <w:t>]</w:t>
      </w:r>
      <w:proofErr w:type="gramEnd"/>
    </w:p>
    <w:p w14:paraId="573E3954"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092A1FE3"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30160F2C" w14:textId="77777777" w:rsidR="00E918C5" w:rsidRPr="00C26778" w:rsidRDefault="00E918C5" w:rsidP="00585AF6">
      <w:pPr>
        <w:pStyle w:val="BodyText"/>
        <w:numPr>
          <w:ilvl w:val="0"/>
          <w:numId w:val="4"/>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5950DE4E" w14:textId="77777777" w:rsidR="00E918C5" w:rsidRPr="00C26778" w:rsidRDefault="00E918C5" w:rsidP="00585AF6">
      <w:pPr>
        <w:pStyle w:val="BodyText"/>
        <w:numPr>
          <w:ilvl w:val="0"/>
          <w:numId w:val="4"/>
        </w:numPr>
      </w:pPr>
      <w:r w:rsidRPr="00C26778">
        <w:rPr>
          <w:rStyle w:val="Strong"/>
        </w:rPr>
        <w:t>Project team members</w:t>
      </w:r>
      <w:r w:rsidRPr="00C26778">
        <w:t xml:space="preserve"> use it to understand what they need to do, when they need to do it, and what other activities they are dependent upon. </w:t>
      </w:r>
    </w:p>
    <w:p w14:paraId="0E6D2F94" w14:textId="77777777" w:rsidR="00E918C5" w:rsidRPr="00C26778" w:rsidRDefault="00E918C5">
      <w:pPr>
        <w:pStyle w:val="Heading2"/>
      </w:pPr>
      <w:bookmarkStart w:id="7" w:name="_Toc524312828"/>
      <w:bookmarkStart w:id="8" w:name="_Toc11132096"/>
      <w:r w:rsidRPr="00C26778">
        <w:t>Scope</w:t>
      </w:r>
      <w:bookmarkEnd w:id="7"/>
      <w:bookmarkEnd w:id="8"/>
    </w:p>
    <w:p w14:paraId="0DC7010F" w14:textId="77777777" w:rsidR="00E918C5" w:rsidRPr="00C26778" w:rsidRDefault="00E918C5">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26804A15" w14:textId="77777777" w:rsidR="00E918C5" w:rsidRPr="00C26778" w:rsidRDefault="00E918C5">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&lt;project name&gt; project,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22A6D2DC"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74F4037B" w14:textId="77777777" w:rsidR="00E918C5" w:rsidRPr="00C26778" w:rsidRDefault="00E918C5">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14:paraId="5036836A" w14:textId="77777777" w:rsidR="00E918C5" w:rsidRPr="00C26778" w:rsidRDefault="00E918C5">
      <w:pPr>
        <w:pStyle w:val="BodyText"/>
      </w:pPr>
      <w:r w:rsidRPr="00C26778">
        <w:t>See the Project Glossary.</w:t>
      </w:r>
    </w:p>
    <w:p w14:paraId="565C4B8E" w14:textId="77777777" w:rsidR="00E918C5" w:rsidRPr="00C26778" w:rsidRDefault="00E918C5">
      <w:pPr>
        <w:pStyle w:val="Heading2"/>
      </w:pPr>
      <w:bookmarkStart w:id="11" w:name="_Toc524312830"/>
      <w:bookmarkStart w:id="12" w:name="_Toc11132098"/>
      <w:r w:rsidRPr="00C26778">
        <w:t>References</w:t>
      </w:r>
      <w:bookmarkEnd w:id="11"/>
      <w:bookmarkEnd w:id="12"/>
    </w:p>
    <w:p w14:paraId="2DCB5C75"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6DA6AE1F"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2E72CF41" w14:textId="57F1CBEE" w:rsidR="00E918C5" w:rsidRPr="003475E7" w:rsidRDefault="00E918C5" w:rsidP="00585AF6">
      <w:pPr>
        <w:pStyle w:val="InfoBlue"/>
        <w:numPr>
          <w:ilvl w:val="0"/>
          <w:numId w:val="2"/>
        </w:numPr>
        <w:tabs>
          <w:tab w:val="clear" w:pos="360"/>
          <w:tab w:val="num" w:pos="1080"/>
        </w:tabs>
        <w:ind w:left="1080"/>
      </w:pPr>
      <w:r w:rsidRPr="003475E7">
        <w:t xml:space="preserve">Iteration Plans </w:t>
      </w:r>
    </w:p>
    <w:p w14:paraId="0585AAFC" w14:textId="77777777" w:rsidR="00E918C5" w:rsidRPr="002E00B0" w:rsidRDefault="00E918C5" w:rsidP="00585AF6">
      <w:pPr>
        <w:pStyle w:val="InfoBlue"/>
        <w:numPr>
          <w:ilvl w:val="0"/>
          <w:numId w:val="2"/>
        </w:numPr>
        <w:tabs>
          <w:tab w:val="clear" w:pos="360"/>
          <w:tab w:val="num" w:pos="1080"/>
        </w:tabs>
        <w:ind w:left="1080"/>
        <w:rPr>
          <w:highlight w:val="yellow"/>
        </w:rPr>
      </w:pPr>
      <w:r w:rsidRPr="002E00B0">
        <w:rPr>
          <w:highlight w:val="yellow"/>
        </w:rPr>
        <w:t>Development Case</w:t>
      </w:r>
    </w:p>
    <w:p w14:paraId="73FD4C20" w14:textId="010DEEC4" w:rsidR="00E918C5" w:rsidRPr="00C26778" w:rsidRDefault="00E918C5" w:rsidP="00585AF6">
      <w:pPr>
        <w:pStyle w:val="InfoBlue"/>
        <w:numPr>
          <w:ilvl w:val="0"/>
          <w:numId w:val="2"/>
        </w:numPr>
        <w:tabs>
          <w:tab w:val="clear" w:pos="360"/>
          <w:tab w:val="num" w:pos="1080"/>
        </w:tabs>
        <w:ind w:left="1080"/>
      </w:pPr>
      <w:r w:rsidRPr="00C26778">
        <w:t>Vision</w:t>
      </w:r>
      <w:r w:rsidR="002E00B0">
        <w:t xml:space="preserve"> </w:t>
      </w:r>
      <w:r w:rsidR="002E00B0" w:rsidRPr="00706C70">
        <w:rPr>
          <w:highlight w:val="green"/>
        </w:rPr>
        <w:t xml:space="preserve">[you may prepare a vision statement of your own: </w:t>
      </w:r>
      <w:r w:rsidR="00706C70" w:rsidRPr="00706C70">
        <w:rPr>
          <w:highlight w:val="green"/>
        </w:rPr>
        <w:t>what your vision for the project is]</w:t>
      </w:r>
    </w:p>
    <w:p w14:paraId="575E6BDF" w14:textId="77777777" w:rsidR="00E918C5" w:rsidRPr="00C26778" w:rsidRDefault="00E918C5" w:rsidP="00585AF6">
      <w:pPr>
        <w:pStyle w:val="InfoBlue"/>
        <w:numPr>
          <w:ilvl w:val="0"/>
          <w:numId w:val="2"/>
        </w:numPr>
        <w:tabs>
          <w:tab w:val="clear" w:pos="360"/>
          <w:tab w:val="num" w:pos="1080"/>
        </w:tabs>
        <w:ind w:left="1080"/>
      </w:pPr>
      <w:r w:rsidRPr="00C26778">
        <w:lastRenderedPageBreak/>
        <w:t>Glossary</w:t>
      </w:r>
    </w:p>
    <w:p w14:paraId="5C5D3AC7" w14:textId="77777777" w:rsidR="00E918C5" w:rsidRPr="00C26778" w:rsidRDefault="00E918C5" w:rsidP="00585AF6">
      <w:pPr>
        <w:pStyle w:val="InfoBlue"/>
        <w:numPr>
          <w:ilvl w:val="0"/>
          <w:numId w:val="2"/>
        </w:numPr>
        <w:tabs>
          <w:tab w:val="clear" w:pos="360"/>
          <w:tab w:val="num" w:pos="1080"/>
        </w:tabs>
        <w:ind w:left="1080"/>
      </w:pPr>
      <w:r w:rsidRPr="00C26778">
        <w:t>Any other supporting plans or documentation.</w:t>
      </w:r>
    </w:p>
    <w:p w14:paraId="7FA4CC4A" w14:textId="77777777" w:rsidR="00E918C5" w:rsidRPr="00C26778" w:rsidRDefault="00E918C5">
      <w:pPr>
        <w:pStyle w:val="BodyText"/>
        <w:ind w:left="0"/>
      </w:pPr>
    </w:p>
    <w:p w14:paraId="703E3794" w14:textId="77777777" w:rsidR="00E918C5" w:rsidRPr="00C26778" w:rsidRDefault="00E918C5">
      <w:pPr>
        <w:pStyle w:val="Heading2"/>
      </w:pPr>
      <w:bookmarkStart w:id="13" w:name="_Toc524312831"/>
      <w:bookmarkStart w:id="14" w:name="_Toc11132099"/>
      <w:r w:rsidRPr="00C26778">
        <w:t>Overview</w:t>
      </w:r>
      <w:bookmarkEnd w:id="13"/>
      <w:bookmarkEnd w:id="14"/>
    </w:p>
    <w:p w14:paraId="1DE71CFB"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464F9888"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69B80F4"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46AF11E4" w14:textId="77777777" w:rsidR="00E918C5" w:rsidRPr="00C26778" w:rsidRDefault="00E918C5">
      <w:pPr>
        <w:pStyle w:val="BodyText"/>
        <w:ind w:left="3690" w:hanging="2970"/>
      </w:pPr>
      <w:r w:rsidRPr="00C26778">
        <w:t>Project Organization          —           describes the organizational structure of the project team.</w:t>
      </w:r>
    </w:p>
    <w:p w14:paraId="454E3E68"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65BCE8CE"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1B3C1C8D"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6C200E68" w14:textId="77777777" w:rsidR="00E918C5" w:rsidRDefault="00E918C5">
      <w:pPr>
        <w:pStyle w:val="Heading2"/>
      </w:pPr>
      <w:bookmarkStart w:id="17" w:name="_Toc524312833"/>
      <w:bookmarkStart w:id="18" w:name="_Toc11132101"/>
      <w:r w:rsidRPr="00C26778">
        <w:t>Project Purpose, Scope, and Objectives</w:t>
      </w:r>
      <w:bookmarkEnd w:id="17"/>
      <w:bookmarkEnd w:id="18"/>
    </w:p>
    <w:p w14:paraId="3AA99805" w14:textId="235C6A12" w:rsidR="00D845C2" w:rsidRPr="00FD566F" w:rsidRDefault="00D845C2" w:rsidP="00D845C2">
      <w:pPr>
        <w:ind w:left="720"/>
        <w:rPr>
          <w:i/>
          <w:iCs/>
        </w:rPr>
      </w:pPr>
      <w:r w:rsidRPr="00FD566F">
        <w:rPr>
          <w:i/>
          <w:iCs/>
        </w:rPr>
        <w:t xml:space="preserve">The purpose of the project is to develop a Boolean logic stimulator in C++ that can serve as a Boolean Expression Evaluator. The important aspect of this stimulator is to stimulate the behavior of logic circuits, which includes fundamental operations such as AND, OR, NOT, NAND and XOR. This project will help provide hands on experience in software engineering, emphasizing the development process from project planning to a fully realized project to a fully realized product. The deliverable from this project includes a very well working and functioning code in C++ which will act as a Boolean expression evaluator, project management artifacts such as project management plan, required document, design document and test cases. Also, a user manual or README file explaining how to use the program including examples of valid expressions and their expected outputs. </w:t>
      </w:r>
    </w:p>
    <w:p w14:paraId="20BF851C" w14:textId="77777777" w:rsidR="00D845C2" w:rsidRPr="00D845C2" w:rsidRDefault="00D845C2" w:rsidP="00D845C2">
      <w:pPr>
        <w:ind w:left="720"/>
      </w:pPr>
    </w:p>
    <w:p w14:paraId="345BF27C"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3810B938" w14:textId="45AFE2DE" w:rsidR="00CC0DA3" w:rsidRPr="00FD566F" w:rsidRDefault="00D845C2" w:rsidP="00CC0DA3">
      <w:pPr>
        <w:pStyle w:val="InfoBlue"/>
        <w:rPr>
          <w:color w:val="auto"/>
        </w:rPr>
      </w:pPr>
      <w:r w:rsidRPr="00FD566F">
        <w:rPr>
          <w:color w:val="auto"/>
        </w:rPr>
        <w:t xml:space="preserve">The list of assumptions is- </w:t>
      </w:r>
      <w:proofErr w:type="spellStart"/>
      <w:r w:rsidR="00CC0DA3" w:rsidRPr="00FD566F">
        <w:rPr>
          <w:color w:val="auto"/>
        </w:rPr>
        <w:t>i</w:t>
      </w:r>
      <w:proofErr w:type="spellEnd"/>
      <w:r w:rsidR="00CC0DA3" w:rsidRPr="00FD566F">
        <w:rPr>
          <w:color w:val="auto"/>
        </w:rPr>
        <w:t>. That everyone has knowledge about the Boolean logic.</w:t>
      </w:r>
    </w:p>
    <w:p w14:paraId="00839964" w14:textId="67503E6D" w:rsidR="00CC0DA3" w:rsidRPr="00FD566F" w:rsidRDefault="00CC0DA3" w:rsidP="00CC0DA3">
      <w:pPr>
        <w:pStyle w:val="BodyText"/>
        <w:rPr>
          <w:i/>
        </w:rPr>
      </w:pPr>
      <w:r w:rsidRPr="00FD566F">
        <w:rPr>
          <w:i/>
        </w:rPr>
        <w:t xml:space="preserve">ii. The members </w:t>
      </w:r>
      <w:r w:rsidR="00FD566F" w:rsidRPr="00FD566F">
        <w:rPr>
          <w:i/>
        </w:rPr>
        <w:t>of</w:t>
      </w:r>
      <w:r w:rsidRPr="00FD566F">
        <w:rPr>
          <w:i/>
        </w:rPr>
        <w:t xml:space="preserve"> the team have enough knowledge to code in C++. </w:t>
      </w:r>
    </w:p>
    <w:p w14:paraId="1D1A1164" w14:textId="1F7FF351" w:rsidR="00CC0DA3" w:rsidRPr="00FD566F" w:rsidRDefault="00CC0DA3" w:rsidP="00CC0DA3">
      <w:pPr>
        <w:pStyle w:val="BodyText"/>
        <w:rPr>
          <w:i/>
        </w:rPr>
      </w:pPr>
      <w:r w:rsidRPr="00FD566F">
        <w:rPr>
          <w:i/>
        </w:rPr>
        <w:t xml:space="preserve">iii. There is enough time to iterate and test each case. </w:t>
      </w:r>
    </w:p>
    <w:p w14:paraId="314F776D" w14:textId="341B1301" w:rsidR="00CC0DA3" w:rsidRPr="00FD566F" w:rsidRDefault="00CC0DA3" w:rsidP="00CC0DA3">
      <w:pPr>
        <w:pStyle w:val="BodyText"/>
        <w:rPr>
          <w:i/>
        </w:rPr>
      </w:pPr>
      <w:r w:rsidRPr="00FD566F">
        <w:rPr>
          <w:i/>
        </w:rPr>
        <w:t xml:space="preserve">The list of constraints is – </w:t>
      </w:r>
      <w:proofErr w:type="spellStart"/>
      <w:r w:rsidRPr="00FD566F">
        <w:rPr>
          <w:i/>
        </w:rPr>
        <w:t>i</w:t>
      </w:r>
      <w:proofErr w:type="spellEnd"/>
      <w:r w:rsidRPr="00FD566F">
        <w:rPr>
          <w:i/>
        </w:rPr>
        <w:t xml:space="preserve">. Only the team members can work on this project. </w:t>
      </w:r>
    </w:p>
    <w:p w14:paraId="720A363E" w14:textId="54509EF6" w:rsidR="00CC0DA3" w:rsidRPr="00FD566F" w:rsidRDefault="00CC0DA3" w:rsidP="00CC0DA3">
      <w:pPr>
        <w:pStyle w:val="BodyText"/>
        <w:rPr>
          <w:i/>
        </w:rPr>
      </w:pPr>
      <w:r w:rsidRPr="00FD566F">
        <w:rPr>
          <w:i/>
        </w:rPr>
        <w:t xml:space="preserve">ii. There is also a due date where each phase should be delivered. </w:t>
      </w:r>
    </w:p>
    <w:p w14:paraId="79CCCE91" w14:textId="00332B78" w:rsidR="00CC0DA3" w:rsidRPr="00CC0DA3" w:rsidRDefault="00CC0DA3" w:rsidP="00CC0DA3">
      <w:pPr>
        <w:pStyle w:val="BodyText"/>
        <w:ind w:left="0"/>
      </w:pPr>
    </w:p>
    <w:p w14:paraId="29DD4441"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289032CD" w14:textId="49E93C40" w:rsidR="00E918C5" w:rsidRPr="00C26778" w:rsidRDefault="00E918C5">
      <w:pPr>
        <w:pStyle w:val="InfoBlue"/>
      </w:pPr>
      <w:r w:rsidRPr="00C26778">
        <w:t>[A list of the artifacts to be created during the project, including target delivery dates. The text below is provided as an example.]</w:t>
      </w:r>
      <w:r w:rsidR="00771B3E">
        <w:t xml:space="preserve"> </w:t>
      </w:r>
      <w:r w:rsidR="00771B3E" w:rsidRPr="00771B3E">
        <w:rPr>
          <w:highlight w:val="green"/>
        </w:rPr>
        <w:t>Requirements, design specs, test cases, code</w:t>
      </w:r>
    </w:p>
    <w:p w14:paraId="3EF9BD5C" w14:textId="77777777" w:rsidR="00E918C5"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0E1C2D24" w14:textId="77777777" w:rsidR="008B2F06" w:rsidRDefault="008B2F06">
      <w:pPr>
        <w:pStyle w:val="BodyText"/>
      </w:pPr>
    </w:p>
    <w:p w14:paraId="744EA081" w14:textId="4C107F9D" w:rsidR="008B2F06" w:rsidRPr="00FD566F" w:rsidRDefault="008B2F06" w:rsidP="00585AF6">
      <w:pPr>
        <w:pStyle w:val="Heading1"/>
        <w:numPr>
          <w:ilvl w:val="0"/>
          <w:numId w:val="6"/>
        </w:numPr>
        <w:rPr>
          <w:rFonts w:asciiTheme="minorHAnsi" w:hAnsiTheme="minorHAnsi" w:cstheme="minorHAnsi"/>
          <w:b w:val="0"/>
          <w:bCs/>
          <w:i/>
          <w:iCs/>
          <w:sz w:val="20"/>
        </w:rPr>
      </w:pPr>
      <w:r w:rsidRPr="00FD566F">
        <w:rPr>
          <w:rFonts w:asciiTheme="minorHAnsi" w:hAnsiTheme="minorHAnsi" w:cstheme="minorHAnsi"/>
          <w:b w:val="0"/>
          <w:bCs/>
          <w:i/>
          <w:iCs/>
          <w:sz w:val="20"/>
        </w:rPr>
        <w:t>Project Management plan</w:t>
      </w:r>
    </w:p>
    <w:p w14:paraId="069B0BB2" w14:textId="70C8A1F6" w:rsidR="008B2F06" w:rsidRPr="00FD566F" w:rsidRDefault="008B2F06" w:rsidP="00585AF6">
      <w:pPr>
        <w:numPr>
          <w:ilvl w:val="0"/>
          <w:numId w:val="6"/>
        </w:numPr>
        <w:rPr>
          <w:rFonts w:asciiTheme="minorHAnsi" w:hAnsiTheme="minorHAnsi" w:cstheme="minorHAnsi"/>
          <w:bCs/>
          <w:i/>
          <w:iCs/>
        </w:rPr>
      </w:pPr>
      <w:r w:rsidRPr="00FD566F">
        <w:rPr>
          <w:rFonts w:asciiTheme="minorHAnsi" w:hAnsiTheme="minorHAnsi" w:cstheme="minorHAnsi"/>
          <w:bCs/>
          <w:i/>
          <w:iCs/>
        </w:rPr>
        <w:t>Required Document</w:t>
      </w:r>
    </w:p>
    <w:p w14:paraId="2E4646A7" w14:textId="0EB6A671" w:rsidR="008B2F06" w:rsidRPr="00FD566F" w:rsidRDefault="008B2F06" w:rsidP="00585AF6">
      <w:pPr>
        <w:numPr>
          <w:ilvl w:val="0"/>
          <w:numId w:val="6"/>
        </w:numPr>
        <w:rPr>
          <w:rFonts w:asciiTheme="minorHAnsi" w:hAnsiTheme="minorHAnsi" w:cstheme="minorHAnsi"/>
          <w:bCs/>
          <w:i/>
          <w:iCs/>
        </w:rPr>
      </w:pPr>
      <w:r w:rsidRPr="00FD566F">
        <w:rPr>
          <w:rFonts w:asciiTheme="minorHAnsi" w:hAnsiTheme="minorHAnsi" w:cstheme="minorHAnsi"/>
          <w:bCs/>
          <w:i/>
          <w:iCs/>
        </w:rPr>
        <w:t>Design Document</w:t>
      </w:r>
    </w:p>
    <w:p w14:paraId="1D068446" w14:textId="3928B362" w:rsidR="008B2F06" w:rsidRPr="00FD566F" w:rsidRDefault="008B2F06" w:rsidP="00585AF6">
      <w:pPr>
        <w:numPr>
          <w:ilvl w:val="0"/>
          <w:numId w:val="6"/>
        </w:numPr>
        <w:rPr>
          <w:rFonts w:asciiTheme="minorHAnsi" w:hAnsiTheme="minorHAnsi" w:cstheme="minorHAnsi"/>
          <w:bCs/>
          <w:i/>
          <w:iCs/>
        </w:rPr>
      </w:pPr>
      <w:r w:rsidRPr="00FD566F">
        <w:rPr>
          <w:rFonts w:asciiTheme="minorHAnsi" w:hAnsiTheme="minorHAnsi" w:cstheme="minorHAnsi"/>
          <w:bCs/>
          <w:i/>
          <w:iCs/>
        </w:rPr>
        <w:t xml:space="preserve">Test </w:t>
      </w:r>
      <w:r w:rsidR="00FD566F" w:rsidRPr="00FD566F">
        <w:rPr>
          <w:rFonts w:asciiTheme="minorHAnsi" w:hAnsiTheme="minorHAnsi" w:cstheme="minorHAnsi"/>
          <w:bCs/>
          <w:i/>
          <w:iCs/>
        </w:rPr>
        <w:t>cases.</w:t>
      </w:r>
    </w:p>
    <w:p w14:paraId="3E8C5B85" w14:textId="14340E89" w:rsidR="008B2F06" w:rsidRPr="00FD566F" w:rsidRDefault="008B2F06" w:rsidP="00585AF6">
      <w:pPr>
        <w:numPr>
          <w:ilvl w:val="0"/>
          <w:numId w:val="6"/>
        </w:numPr>
        <w:rPr>
          <w:rFonts w:asciiTheme="minorHAnsi" w:hAnsiTheme="minorHAnsi" w:cstheme="minorHAnsi"/>
          <w:bCs/>
          <w:i/>
          <w:iCs/>
        </w:rPr>
      </w:pPr>
      <w:r w:rsidRPr="00FD566F">
        <w:rPr>
          <w:rFonts w:asciiTheme="minorHAnsi" w:hAnsiTheme="minorHAnsi" w:cstheme="minorHAnsi"/>
          <w:bCs/>
          <w:i/>
          <w:iCs/>
        </w:rPr>
        <w:t>C++ program that works as a Boolean Expression evaluator</w:t>
      </w:r>
    </w:p>
    <w:p w14:paraId="2156789D" w14:textId="30CB9EC9" w:rsidR="008B2F06" w:rsidRPr="00FD566F" w:rsidRDefault="008B2F06" w:rsidP="00585AF6">
      <w:pPr>
        <w:numPr>
          <w:ilvl w:val="0"/>
          <w:numId w:val="6"/>
        </w:numPr>
        <w:rPr>
          <w:rFonts w:asciiTheme="minorHAnsi" w:hAnsiTheme="minorHAnsi" w:cstheme="minorHAnsi"/>
          <w:bCs/>
          <w:i/>
          <w:iCs/>
        </w:rPr>
      </w:pPr>
      <w:r w:rsidRPr="00FD566F">
        <w:rPr>
          <w:rFonts w:asciiTheme="minorHAnsi" w:hAnsiTheme="minorHAnsi" w:cstheme="minorHAnsi"/>
          <w:bCs/>
          <w:i/>
          <w:iCs/>
        </w:rPr>
        <w:t xml:space="preserve">User Manual </w:t>
      </w:r>
    </w:p>
    <w:p w14:paraId="0DE258ED"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3F7A4228"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5048CC00" w14:textId="77777777" w:rsidR="00E918C5"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5CB23709" w14:textId="77777777" w:rsidR="008B2F06" w:rsidRDefault="008B2F06">
      <w:pPr>
        <w:pStyle w:val="BodyText"/>
      </w:pPr>
    </w:p>
    <w:tbl>
      <w:tblPr>
        <w:tblStyle w:val="TableGrid"/>
        <w:tblW w:w="0" w:type="auto"/>
        <w:tblInd w:w="720" w:type="dxa"/>
        <w:tblLook w:val="04A0" w:firstRow="1" w:lastRow="0" w:firstColumn="1" w:lastColumn="0" w:noHBand="0" w:noVBand="1"/>
      </w:tblPr>
      <w:tblGrid>
        <w:gridCol w:w="2869"/>
        <w:gridCol w:w="2868"/>
        <w:gridCol w:w="2893"/>
      </w:tblGrid>
      <w:tr w:rsidR="008B2F06" w14:paraId="53B91D74" w14:textId="77777777" w:rsidTr="00FD566F">
        <w:tc>
          <w:tcPr>
            <w:tcW w:w="2958" w:type="dxa"/>
          </w:tcPr>
          <w:p w14:paraId="692701F1" w14:textId="5D9AAEEE" w:rsidR="008B2F06" w:rsidRDefault="008B2F06">
            <w:pPr>
              <w:pStyle w:val="BodyText"/>
              <w:ind w:left="0"/>
            </w:pPr>
            <w:r>
              <w:t xml:space="preserve">Version </w:t>
            </w:r>
          </w:p>
        </w:tc>
        <w:tc>
          <w:tcPr>
            <w:tcW w:w="2932" w:type="dxa"/>
          </w:tcPr>
          <w:p w14:paraId="188277FC" w14:textId="04EA4994" w:rsidR="008B2F06" w:rsidRDefault="008B2F06">
            <w:pPr>
              <w:pStyle w:val="BodyText"/>
              <w:ind w:left="0"/>
            </w:pPr>
            <w:r>
              <w:t>Date</w:t>
            </w:r>
          </w:p>
        </w:tc>
        <w:tc>
          <w:tcPr>
            <w:tcW w:w="2966" w:type="dxa"/>
          </w:tcPr>
          <w:p w14:paraId="6041B492" w14:textId="73790E8E" w:rsidR="008B2F06" w:rsidRDefault="008B2F06">
            <w:pPr>
              <w:pStyle w:val="BodyText"/>
              <w:ind w:left="0"/>
            </w:pPr>
            <w:r>
              <w:t>Revision Criteria</w:t>
            </w:r>
          </w:p>
        </w:tc>
      </w:tr>
      <w:tr w:rsidR="00FD566F" w14:paraId="5C98CF31" w14:textId="77777777" w:rsidTr="00FD566F">
        <w:tc>
          <w:tcPr>
            <w:tcW w:w="2958" w:type="dxa"/>
          </w:tcPr>
          <w:p w14:paraId="7FABD1DD" w14:textId="33FC79E0" w:rsidR="00FD566F" w:rsidRDefault="00FD566F" w:rsidP="00FD566F">
            <w:pPr>
              <w:pStyle w:val="BodyText"/>
              <w:ind w:left="0"/>
            </w:pPr>
            <w:r>
              <w:t>1.0</w:t>
            </w:r>
          </w:p>
        </w:tc>
        <w:tc>
          <w:tcPr>
            <w:tcW w:w="2932" w:type="dxa"/>
          </w:tcPr>
          <w:p w14:paraId="7D9F0C9C" w14:textId="1F411945" w:rsidR="00FD566F" w:rsidRDefault="00FD566F" w:rsidP="00FD566F">
            <w:pPr>
              <w:pStyle w:val="BodyText"/>
              <w:ind w:left="0"/>
            </w:pPr>
            <w:r>
              <w:t xml:space="preserve">  Date: &lt;dd/mmm/</w:t>
            </w:r>
            <w:proofErr w:type="spellStart"/>
            <w:r>
              <w:t>yy</w:t>
            </w:r>
            <w:proofErr w:type="spellEnd"/>
            <w:r>
              <w:t>&gt;</w:t>
            </w:r>
          </w:p>
        </w:tc>
        <w:tc>
          <w:tcPr>
            <w:tcW w:w="2966" w:type="dxa"/>
          </w:tcPr>
          <w:p w14:paraId="59B3AA4A" w14:textId="40739412" w:rsidR="00FD566F" w:rsidRDefault="00FD566F" w:rsidP="00FD566F">
            <w:pPr>
              <w:pStyle w:val="BodyText"/>
              <w:ind w:left="0"/>
            </w:pPr>
            <w:r>
              <w:t xml:space="preserve">Initial release </w:t>
            </w:r>
          </w:p>
        </w:tc>
      </w:tr>
      <w:tr w:rsidR="00FD566F" w14:paraId="0B4936E7" w14:textId="77777777" w:rsidTr="00FD566F">
        <w:tc>
          <w:tcPr>
            <w:tcW w:w="2958" w:type="dxa"/>
          </w:tcPr>
          <w:p w14:paraId="6D5183BC" w14:textId="735F3C65" w:rsidR="00FD566F" w:rsidRDefault="00FD566F" w:rsidP="00FD566F">
            <w:pPr>
              <w:pStyle w:val="BodyText"/>
              <w:ind w:left="0"/>
            </w:pPr>
            <w:r>
              <w:t>1.1</w:t>
            </w:r>
          </w:p>
        </w:tc>
        <w:tc>
          <w:tcPr>
            <w:tcW w:w="2932" w:type="dxa"/>
          </w:tcPr>
          <w:p w14:paraId="6B37A394" w14:textId="7715B668" w:rsidR="00FD566F" w:rsidRDefault="00FD566F" w:rsidP="00FD566F">
            <w:pPr>
              <w:pStyle w:val="BodyText"/>
              <w:ind w:left="0"/>
            </w:pPr>
            <w:r>
              <w:t xml:space="preserve">  Date: &lt;dd/mmm/</w:t>
            </w:r>
            <w:proofErr w:type="spellStart"/>
            <w:r>
              <w:t>yy</w:t>
            </w:r>
            <w:proofErr w:type="spellEnd"/>
            <w:r>
              <w:t>&gt;</w:t>
            </w:r>
          </w:p>
        </w:tc>
        <w:tc>
          <w:tcPr>
            <w:tcW w:w="2966" w:type="dxa"/>
          </w:tcPr>
          <w:p w14:paraId="508B4E57" w14:textId="576884CC" w:rsidR="00FD566F" w:rsidRDefault="00FD566F" w:rsidP="00FD566F">
            <w:pPr>
              <w:pStyle w:val="BodyText"/>
              <w:ind w:left="0"/>
            </w:pPr>
            <w:r>
              <w:t>Add inputs from outside</w:t>
            </w:r>
          </w:p>
        </w:tc>
      </w:tr>
      <w:tr w:rsidR="00FD566F" w14:paraId="031C783A" w14:textId="77777777" w:rsidTr="00FD566F">
        <w:tc>
          <w:tcPr>
            <w:tcW w:w="2958" w:type="dxa"/>
          </w:tcPr>
          <w:p w14:paraId="12CBE07C" w14:textId="02453182" w:rsidR="00FD566F" w:rsidRDefault="00FD566F" w:rsidP="00FD566F">
            <w:pPr>
              <w:pStyle w:val="BodyText"/>
              <w:ind w:left="0"/>
            </w:pPr>
            <w:r>
              <w:t>1.2</w:t>
            </w:r>
          </w:p>
        </w:tc>
        <w:tc>
          <w:tcPr>
            <w:tcW w:w="2932" w:type="dxa"/>
          </w:tcPr>
          <w:p w14:paraId="326FC11A" w14:textId="1556DC18" w:rsidR="00FD566F" w:rsidRDefault="00FD566F" w:rsidP="00FD566F">
            <w:pPr>
              <w:pStyle w:val="BodyText"/>
              <w:ind w:left="0"/>
            </w:pPr>
            <w:r>
              <w:t xml:space="preserve">  Date: &lt;dd/mmm/</w:t>
            </w:r>
            <w:proofErr w:type="spellStart"/>
            <w:r>
              <w:t>yy</w:t>
            </w:r>
            <w:proofErr w:type="spellEnd"/>
            <w:r>
              <w:t>&gt;</w:t>
            </w:r>
          </w:p>
        </w:tc>
        <w:tc>
          <w:tcPr>
            <w:tcW w:w="2966" w:type="dxa"/>
          </w:tcPr>
          <w:p w14:paraId="044FC3F0" w14:textId="23C23548" w:rsidR="00FD566F" w:rsidRDefault="00FD566F" w:rsidP="00FD566F">
            <w:pPr>
              <w:pStyle w:val="BodyText"/>
              <w:ind w:left="0"/>
            </w:pPr>
            <w:r>
              <w:t xml:space="preserve">Make changes from testing </w:t>
            </w:r>
          </w:p>
        </w:tc>
      </w:tr>
      <w:tr w:rsidR="00FD566F" w14:paraId="5D4E084A" w14:textId="77777777" w:rsidTr="00FD566F">
        <w:tc>
          <w:tcPr>
            <w:tcW w:w="2958" w:type="dxa"/>
          </w:tcPr>
          <w:p w14:paraId="763CF8B9" w14:textId="4DECDA6B" w:rsidR="00FD566F" w:rsidRDefault="00FD566F" w:rsidP="00FD566F">
            <w:pPr>
              <w:pStyle w:val="BodyText"/>
              <w:ind w:left="0"/>
            </w:pPr>
            <w:r>
              <w:t>1.3</w:t>
            </w:r>
          </w:p>
        </w:tc>
        <w:tc>
          <w:tcPr>
            <w:tcW w:w="2932" w:type="dxa"/>
          </w:tcPr>
          <w:p w14:paraId="1C1EBF22" w14:textId="3EA1A6BC" w:rsidR="00FD566F" w:rsidRDefault="00FD566F" w:rsidP="00FD566F">
            <w:pPr>
              <w:pStyle w:val="BodyText"/>
              <w:ind w:left="0"/>
            </w:pPr>
            <w:r>
              <w:t xml:space="preserve">  Date: &lt;dd/mmm/</w:t>
            </w:r>
            <w:proofErr w:type="spellStart"/>
            <w:r>
              <w:t>yy</w:t>
            </w:r>
            <w:proofErr w:type="spellEnd"/>
            <w:r>
              <w:t>&gt;</w:t>
            </w:r>
          </w:p>
        </w:tc>
        <w:tc>
          <w:tcPr>
            <w:tcW w:w="2966" w:type="dxa"/>
          </w:tcPr>
          <w:p w14:paraId="62973160" w14:textId="4C392AE5" w:rsidR="00FD566F" w:rsidRDefault="00FD566F" w:rsidP="00FD566F">
            <w:pPr>
              <w:pStyle w:val="BodyText"/>
              <w:ind w:left="0"/>
            </w:pPr>
            <w:r>
              <w:t xml:space="preserve">Addition of more features </w:t>
            </w:r>
          </w:p>
        </w:tc>
      </w:tr>
      <w:tr w:rsidR="00FD566F" w14:paraId="6F62E216" w14:textId="77777777" w:rsidTr="00FD566F">
        <w:tc>
          <w:tcPr>
            <w:tcW w:w="2958" w:type="dxa"/>
          </w:tcPr>
          <w:p w14:paraId="15A0E59D" w14:textId="0C3B7971" w:rsidR="00FD566F" w:rsidRDefault="00FD566F" w:rsidP="00FD566F">
            <w:pPr>
              <w:pStyle w:val="BodyText"/>
              <w:ind w:left="0"/>
            </w:pPr>
            <w:r>
              <w:t>1.4</w:t>
            </w:r>
          </w:p>
        </w:tc>
        <w:tc>
          <w:tcPr>
            <w:tcW w:w="2932" w:type="dxa"/>
          </w:tcPr>
          <w:p w14:paraId="58956CA2" w14:textId="46857CE1" w:rsidR="00FD566F" w:rsidRDefault="00FD566F" w:rsidP="00FD566F">
            <w:pPr>
              <w:pStyle w:val="BodyText"/>
              <w:ind w:left="0"/>
            </w:pPr>
            <w:r>
              <w:t xml:space="preserve">  Date: &lt;dd/mmm/</w:t>
            </w:r>
            <w:proofErr w:type="spellStart"/>
            <w:r>
              <w:t>yy</w:t>
            </w:r>
            <w:proofErr w:type="spellEnd"/>
            <w:r>
              <w:t>&gt;</w:t>
            </w:r>
          </w:p>
        </w:tc>
        <w:tc>
          <w:tcPr>
            <w:tcW w:w="2966" w:type="dxa"/>
          </w:tcPr>
          <w:p w14:paraId="77757052" w14:textId="12CE9819" w:rsidR="00FD566F" w:rsidRDefault="00FD566F" w:rsidP="00FD566F">
            <w:pPr>
              <w:pStyle w:val="BodyText"/>
              <w:ind w:left="0"/>
            </w:pPr>
            <w:r>
              <w:t>To improve performance</w:t>
            </w:r>
          </w:p>
        </w:tc>
      </w:tr>
      <w:tr w:rsidR="00FD566F" w14:paraId="1D51A466" w14:textId="77777777" w:rsidTr="00FD566F">
        <w:tc>
          <w:tcPr>
            <w:tcW w:w="2958" w:type="dxa"/>
          </w:tcPr>
          <w:p w14:paraId="3F886033" w14:textId="709E1E30" w:rsidR="00FD566F" w:rsidRDefault="00FD566F" w:rsidP="00FD566F">
            <w:pPr>
              <w:pStyle w:val="BodyText"/>
              <w:ind w:left="0"/>
            </w:pPr>
            <w:r>
              <w:t>1.5</w:t>
            </w:r>
          </w:p>
        </w:tc>
        <w:tc>
          <w:tcPr>
            <w:tcW w:w="2932" w:type="dxa"/>
          </w:tcPr>
          <w:p w14:paraId="6DDF6841" w14:textId="587961C3" w:rsidR="00FD566F" w:rsidRDefault="00FD566F" w:rsidP="00FD566F">
            <w:pPr>
              <w:pStyle w:val="BodyText"/>
              <w:ind w:left="0"/>
            </w:pPr>
            <w:r>
              <w:t xml:space="preserve">  Date: &lt;dd/mmm/</w:t>
            </w:r>
            <w:proofErr w:type="spellStart"/>
            <w:r>
              <w:t>yy</w:t>
            </w:r>
            <w:proofErr w:type="spellEnd"/>
            <w:r>
              <w:t>&gt;</w:t>
            </w:r>
          </w:p>
        </w:tc>
        <w:tc>
          <w:tcPr>
            <w:tcW w:w="2966" w:type="dxa"/>
          </w:tcPr>
          <w:p w14:paraId="2EAF7CC0" w14:textId="097C1316" w:rsidR="00FD566F" w:rsidRDefault="00FD566F" w:rsidP="00FD566F">
            <w:pPr>
              <w:pStyle w:val="BodyText"/>
              <w:ind w:left="0"/>
            </w:pPr>
            <w:r>
              <w:t xml:space="preserve">Fix bugs and final testing </w:t>
            </w:r>
          </w:p>
        </w:tc>
      </w:tr>
      <w:tr w:rsidR="00FD566F" w14:paraId="561A628D" w14:textId="77777777" w:rsidTr="00FD566F">
        <w:tc>
          <w:tcPr>
            <w:tcW w:w="2958" w:type="dxa"/>
          </w:tcPr>
          <w:p w14:paraId="601C9DF1" w14:textId="5C7F263B" w:rsidR="00FD566F" w:rsidRDefault="00FD566F" w:rsidP="00FD566F">
            <w:pPr>
              <w:pStyle w:val="BodyText"/>
              <w:ind w:left="0"/>
            </w:pPr>
            <w:r>
              <w:t>1.6</w:t>
            </w:r>
          </w:p>
        </w:tc>
        <w:tc>
          <w:tcPr>
            <w:tcW w:w="2932" w:type="dxa"/>
          </w:tcPr>
          <w:p w14:paraId="44E40BEE" w14:textId="30978FCD" w:rsidR="00FD566F" w:rsidRDefault="00FD566F" w:rsidP="00FD566F">
            <w:pPr>
              <w:pStyle w:val="BodyText"/>
              <w:ind w:left="0"/>
            </w:pPr>
            <w:r>
              <w:t xml:space="preserve">  Date: &lt;dd/mmm/</w:t>
            </w:r>
            <w:proofErr w:type="spellStart"/>
            <w:r>
              <w:t>yy</w:t>
            </w:r>
            <w:proofErr w:type="spellEnd"/>
            <w:r>
              <w:t>&gt;</w:t>
            </w:r>
          </w:p>
        </w:tc>
        <w:tc>
          <w:tcPr>
            <w:tcW w:w="2966" w:type="dxa"/>
          </w:tcPr>
          <w:p w14:paraId="7BAA7A15" w14:textId="58E7FE0C" w:rsidR="00FD566F" w:rsidRDefault="00FD566F" w:rsidP="00FD566F">
            <w:pPr>
              <w:pStyle w:val="BodyText"/>
              <w:ind w:left="0"/>
            </w:pPr>
            <w:r>
              <w:t>Final copy</w:t>
            </w:r>
          </w:p>
        </w:tc>
      </w:tr>
    </w:tbl>
    <w:p w14:paraId="72A6680D" w14:textId="77777777" w:rsidR="008B2F06" w:rsidRPr="00C26778" w:rsidRDefault="008B2F06">
      <w:pPr>
        <w:pStyle w:val="BodyText"/>
      </w:pPr>
    </w:p>
    <w:p w14:paraId="13C7032E"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54D1B3C2"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0BE9EE39" w14:textId="77777777" w:rsidR="00E918C5" w:rsidRPr="00C26778" w:rsidRDefault="00E918C5">
      <w:pPr>
        <w:pStyle w:val="InfoBlue"/>
      </w:pPr>
      <w:r w:rsidRPr="00C26778">
        <w:t>[Describe the organizational structure of the project team, including management and other review authorities.]</w:t>
      </w:r>
    </w:p>
    <w:p w14:paraId="2864C4E5" w14:textId="77777777" w:rsidR="00E918C5" w:rsidRPr="00771B3E" w:rsidRDefault="00E918C5">
      <w:pPr>
        <w:pStyle w:val="Heading2"/>
        <w:rPr>
          <w:highlight w:val="yellow"/>
        </w:rPr>
      </w:pPr>
      <w:bookmarkStart w:id="29" w:name="_Toc524312839"/>
      <w:bookmarkStart w:id="30" w:name="_Toc11132107"/>
      <w:r w:rsidRPr="00771B3E">
        <w:rPr>
          <w:highlight w:val="yellow"/>
        </w:rPr>
        <w:t>External Interfaces</w:t>
      </w:r>
      <w:bookmarkEnd w:id="29"/>
      <w:bookmarkEnd w:id="30"/>
    </w:p>
    <w:p w14:paraId="3CE243E8" w14:textId="77777777" w:rsidR="00E918C5" w:rsidRPr="00C26778" w:rsidRDefault="00E918C5">
      <w:pPr>
        <w:pStyle w:val="InfoBlue"/>
      </w:pPr>
      <w:r w:rsidRPr="00C26778">
        <w:t>[Describe how the project interfaces with external groups. For each external group, identify the internal and external contact names. This should include responsibilities related to deployment and acceptance of the product.]</w:t>
      </w:r>
    </w:p>
    <w:p w14:paraId="4F53F665" w14:textId="0B0A3685" w:rsidR="00E918C5" w:rsidRPr="00E1350F" w:rsidRDefault="00E918C5">
      <w:pPr>
        <w:pStyle w:val="Heading2"/>
        <w:rPr>
          <w:highlight w:val="green"/>
        </w:rPr>
      </w:pPr>
      <w:bookmarkStart w:id="31" w:name="_Toc524312840"/>
      <w:bookmarkStart w:id="32" w:name="_Toc11132108"/>
      <w:r w:rsidRPr="00C26778">
        <w:t>Roles and Responsibilities</w:t>
      </w:r>
      <w:bookmarkEnd w:id="31"/>
      <w:bookmarkEnd w:id="32"/>
      <w:r w:rsidR="00D657D3">
        <w:t xml:space="preserve"> </w:t>
      </w:r>
      <w:r w:rsidR="00D657D3" w:rsidRPr="00D657D3">
        <w:rPr>
          <w:b w:val="0"/>
          <w:bCs/>
          <w:i/>
          <w:iCs/>
          <w:highlight w:val="green"/>
        </w:rPr>
        <w:t xml:space="preserve">[the more details here, the easier </w:t>
      </w:r>
      <w:r w:rsidR="00D657D3" w:rsidRPr="00E1350F">
        <w:rPr>
          <w:b w:val="0"/>
          <w:bCs/>
          <w:i/>
          <w:iCs/>
          <w:highlight w:val="green"/>
        </w:rPr>
        <w:t xml:space="preserve">your </w:t>
      </w:r>
      <w:r w:rsidR="00743A71" w:rsidRPr="00E1350F">
        <w:rPr>
          <w:b w:val="0"/>
          <w:bCs/>
          <w:i/>
          <w:iCs/>
          <w:highlight w:val="green"/>
        </w:rPr>
        <w:t>job; include</w:t>
      </w:r>
      <w:r w:rsidR="00E1350F" w:rsidRPr="00E1350F">
        <w:rPr>
          <w:b w:val="0"/>
          <w:bCs/>
          <w:i/>
          <w:iCs/>
          <w:highlight w:val="green"/>
        </w:rPr>
        <w:t xml:space="preserve"> </w:t>
      </w:r>
      <w:r w:rsidR="00743A71" w:rsidRPr="00E1350F">
        <w:rPr>
          <w:b w:val="0"/>
          <w:bCs/>
          <w:i/>
          <w:iCs/>
          <w:highlight w:val="green"/>
        </w:rPr>
        <w:t xml:space="preserve">contact info, availability info, </w:t>
      </w:r>
      <w:r w:rsidR="00E1350F" w:rsidRPr="00E1350F">
        <w:rPr>
          <w:b w:val="0"/>
          <w:bCs/>
          <w:i/>
          <w:iCs/>
          <w:highlight w:val="green"/>
        </w:rPr>
        <w:t>expertise, …]</w:t>
      </w:r>
    </w:p>
    <w:p w14:paraId="632055BC"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78D334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Pr="00C26778" w:rsidRDefault="00E918C5">
            <w:pPr>
              <w:rPr>
                <w:sz w:val="24"/>
                <w:szCs w:val="24"/>
              </w:rPr>
            </w:pPr>
            <w:r w:rsidRPr="00C26778">
              <w:rPr>
                <w:b/>
                <w:bCs/>
              </w:rPr>
              <w:t>Unified Process for EDUcation Role</w:t>
            </w:r>
          </w:p>
        </w:tc>
      </w:tr>
      <w:tr w:rsidR="00E918C5" w:rsidRPr="00C26778" w14:paraId="470255A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5BAAEAE6" w14:textId="77777777" w:rsidR="00E918C5" w:rsidRPr="00C26778" w:rsidRDefault="00E918C5">
            <w:pPr>
              <w:rPr>
                <w:szCs w:val="24"/>
              </w:rPr>
            </w:pPr>
          </w:p>
        </w:tc>
      </w:tr>
      <w:tr w:rsidR="00E918C5" w:rsidRPr="00C26778" w14:paraId="65902AA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6BD500E4" w14:textId="77777777" w:rsidR="00E918C5" w:rsidRPr="00C26778" w:rsidRDefault="00E918C5">
            <w:pPr>
              <w:rPr>
                <w:szCs w:val="24"/>
              </w:rPr>
            </w:pPr>
          </w:p>
        </w:tc>
      </w:tr>
    </w:tbl>
    <w:p w14:paraId="66C1445F" w14:textId="77777777" w:rsidR="00E918C5" w:rsidRPr="00C26778" w:rsidRDefault="00E918C5">
      <w:pPr>
        <w:pStyle w:val="BodyText"/>
      </w:pPr>
    </w:p>
    <w:p w14:paraId="1F68EC72" w14:textId="7D3F4782" w:rsidR="00E918C5" w:rsidRPr="00C26778" w:rsidRDefault="00E918C5">
      <w:pPr>
        <w:pStyle w:val="BodyText"/>
      </w:pPr>
      <w:r w:rsidRPr="00C26778">
        <w:lastRenderedPageBreak/>
        <w:t xml:space="preserve">Anyone on the project can perform </w:t>
      </w:r>
      <w:hyperlink r:id="rId9" w:history="1">
        <w:r w:rsidRPr="00C26778">
          <w:rPr>
            <w:rStyle w:val="Hyperlink"/>
          </w:rPr>
          <w:t>Any Role</w:t>
        </w:r>
      </w:hyperlink>
      <w:r w:rsidRPr="00C26778">
        <w:t xml:space="preserve"> activities.</w:t>
      </w:r>
    </w:p>
    <w:p w14:paraId="17439587"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16CC13CB" w14:textId="77777777" w:rsidR="00E918C5" w:rsidRPr="00771B3E" w:rsidRDefault="00E918C5">
      <w:pPr>
        <w:pStyle w:val="Heading2"/>
        <w:rPr>
          <w:highlight w:val="yellow"/>
        </w:rPr>
      </w:pPr>
      <w:bookmarkStart w:id="35" w:name="_Toc524312842"/>
      <w:bookmarkStart w:id="36" w:name="_Toc11132110"/>
      <w:r w:rsidRPr="00771B3E">
        <w:rPr>
          <w:highlight w:val="yellow"/>
        </w:rPr>
        <w:t>Project Estimates</w:t>
      </w:r>
      <w:bookmarkEnd w:id="35"/>
      <w:bookmarkEnd w:id="36"/>
    </w:p>
    <w:p w14:paraId="2E200B9E"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1E6A8112" w14:textId="77777777" w:rsidR="00E918C5" w:rsidRPr="00C26778" w:rsidRDefault="00E918C5">
      <w:pPr>
        <w:pStyle w:val="Heading2"/>
      </w:pPr>
      <w:bookmarkStart w:id="37" w:name="_Toc524312843"/>
      <w:bookmarkStart w:id="38" w:name="_Toc11132111"/>
      <w:r w:rsidRPr="00C26778">
        <w:t>Project Plan</w:t>
      </w:r>
      <w:bookmarkEnd w:id="37"/>
      <w:bookmarkEnd w:id="38"/>
    </w:p>
    <w:p w14:paraId="76E64CC1" w14:textId="7CB09114" w:rsidR="00E918C5" w:rsidRPr="00C26778" w:rsidRDefault="00E918C5">
      <w:pPr>
        <w:pStyle w:val="infoblue0"/>
      </w:pPr>
      <w:r w:rsidRPr="00C26778">
        <w:t>[This section contains the schedule and resources for the project</w:t>
      </w:r>
      <w:proofErr w:type="gramStart"/>
      <w:r w:rsidRPr="00C26778">
        <w:t>.]</w:t>
      </w:r>
      <w:r w:rsidR="00464B2D" w:rsidRPr="00464B2D">
        <w:rPr>
          <w:highlight w:val="green"/>
        </w:rPr>
        <w:t>Project</w:t>
      </w:r>
      <w:proofErr w:type="gramEnd"/>
      <w:r w:rsidR="00464B2D" w:rsidRPr="00464B2D">
        <w:rPr>
          <w:highlight w:val="green"/>
        </w:rPr>
        <w:t xml:space="preserve"> artifact as well as iteration schedules]</w:t>
      </w:r>
    </w:p>
    <w:p w14:paraId="7C1B714F" w14:textId="77777777" w:rsidR="00E918C5" w:rsidRPr="00771B3E" w:rsidRDefault="00E918C5">
      <w:pPr>
        <w:pStyle w:val="Heading3"/>
        <w:rPr>
          <w:highlight w:val="yellow"/>
        </w:rPr>
      </w:pPr>
      <w:bookmarkStart w:id="39" w:name="_Toc524312844"/>
      <w:r w:rsidRPr="00771B3E">
        <w:rPr>
          <w:highlight w:val="yellow"/>
        </w:rPr>
        <w:t xml:space="preserve">Phase Plan </w:t>
      </w:r>
      <w:bookmarkEnd w:id="39"/>
    </w:p>
    <w:p w14:paraId="43D6E4CD" w14:textId="77777777" w:rsidR="00E918C5" w:rsidRPr="00771B3E" w:rsidRDefault="00E918C5">
      <w:pPr>
        <w:pStyle w:val="infoblue0"/>
        <w:rPr>
          <w:highlight w:val="yellow"/>
        </w:rPr>
      </w:pPr>
      <w:r w:rsidRPr="00771B3E">
        <w:rPr>
          <w:highlight w:val="yellow"/>
        </w:rPr>
        <w:t>[Include the following:</w:t>
      </w:r>
    </w:p>
    <w:p w14:paraId="2614651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a Gantt chart showing the allocation of time to the project phases (Not </w:t>
      </w:r>
      <w:r w:rsidR="00C26778" w:rsidRPr="00771B3E">
        <w:rPr>
          <w:highlight w:val="yellow"/>
        </w:rPr>
        <w:t>necessarily</w:t>
      </w:r>
      <w:r w:rsidRPr="00771B3E">
        <w:rPr>
          <w:highlight w:val="yellow"/>
        </w:rPr>
        <w:t xml:space="preserve"> detailed to the activity level; this type of Gantt Chart is providing along with the Iteration Plans themselves; Provide an Overview of the project Timeline with the major miles stones]</w:t>
      </w:r>
    </w:p>
    <w:p w14:paraId="7777DEC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identify </w:t>
      </w:r>
      <w:r w:rsidRPr="00771B3E">
        <w:rPr>
          <w:b/>
          <w:bCs/>
          <w:highlight w:val="yellow"/>
        </w:rPr>
        <w:t>major milestones</w:t>
      </w:r>
      <w:r w:rsidRPr="00771B3E">
        <w:rPr>
          <w:highlight w:val="yellow"/>
        </w:rPr>
        <w:t xml:space="preserve"> with their achievement </w:t>
      </w:r>
      <w:proofErr w:type="gramStart"/>
      <w:r w:rsidRPr="00771B3E">
        <w:rPr>
          <w:highlight w:val="yellow"/>
        </w:rPr>
        <w:t>criteria</w:t>
      </w:r>
      <w:proofErr w:type="gramEnd"/>
    </w:p>
    <w:p w14:paraId="4CAB536F" w14:textId="77777777" w:rsidR="00E918C5" w:rsidRPr="00771B3E" w:rsidRDefault="00E918C5">
      <w:pPr>
        <w:pStyle w:val="infoblue0"/>
        <w:rPr>
          <w:highlight w:val="yellow"/>
        </w:rPr>
      </w:pPr>
      <w:r w:rsidRPr="00771B3E">
        <w:rPr>
          <w:highlight w:val="yellow"/>
        </w:rPr>
        <w:t>Define any important release points and demos.]</w:t>
      </w:r>
    </w:p>
    <w:p w14:paraId="63ACB7FE" w14:textId="77777777" w:rsidR="00E918C5" w:rsidRPr="00C26778" w:rsidRDefault="00E918C5">
      <w:pPr>
        <w:pStyle w:val="infoblue0"/>
      </w:pPr>
      <w:r w:rsidRPr="00771B3E">
        <w:rPr>
          <w:highlight w:val="yellow"/>
        </w:rPr>
        <w:t xml:space="preserve">[If available, </w:t>
      </w:r>
      <w:r w:rsidR="00C26778" w:rsidRPr="00771B3E">
        <w:rPr>
          <w:highlight w:val="yellow"/>
        </w:rPr>
        <w:t>refer</w:t>
      </w:r>
      <w:r w:rsidRPr="00771B3E">
        <w:rPr>
          <w:highlight w:val="yellow"/>
        </w:rPr>
        <w:t xml:space="preserve"> to the related </w:t>
      </w:r>
      <w:r w:rsidRPr="00771B3E">
        <w:rPr>
          <w:b/>
          <w:bCs/>
          <w:highlight w:val="yellow"/>
        </w:rPr>
        <w:t>Iteration Plan Documents</w:t>
      </w:r>
      <w:r w:rsidRPr="00771B3E">
        <w:rPr>
          <w:highlight w:val="yellow"/>
        </w:rPr>
        <w:t xml:space="preserve"> for more details]</w:t>
      </w:r>
    </w:p>
    <w:p w14:paraId="741B6FF9" w14:textId="77777777" w:rsidR="00E918C5" w:rsidRPr="00C26778" w:rsidRDefault="00E918C5">
      <w:pPr>
        <w:pStyle w:val="Heading3"/>
      </w:pPr>
      <w:bookmarkStart w:id="40" w:name="_Toc524312845"/>
      <w:r w:rsidRPr="00C26778">
        <w:t>Iteration Objectives</w:t>
      </w:r>
      <w:bookmarkEnd w:id="40"/>
    </w:p>
    <w:p w14:paraId="5BA3A874" w14:textId="77777777" w:rsidR="00E918C5" w:rsidRPr="00C26778" w:rsidRDefault="00E918C5">
      <w:pPr>
        <w:pStyle w:val="infoblue0"/>
      </w:pPr>
      <w:r w:rsidRPr="00C26778">
        <w:t xml:space="preserve">[Briefly list the objectives to be accomplished for each of the iterations and </w:t>
      </w:r>
      <w:proofErr w:type="gramStart"/>
      <w:r w:rsidRPr="00C26778">
        <w:t>Refer</w:t>
      </w:r>
      <w:proofErr w:type="gramEnd"/>
      <w:r w:rsidRPr="00C26778">
        <w:t xml:space="preserve"> to the related </w:t>
      </w:r>
      <w:r w:rsidRPr="00C26778">
        <w:rPr>
          <w:b/>
          <w:bCs/>
        </w:rPr>
        <w:t>Iteration Plan Documents</w:t>
      </w:r>
      <w:r w:rsidRPr="00C26778">
        <w:t xml:space="preserve"> for more details.]</w:t>
      </w:r>
    </w:p>
    <w:p w14:paraId="308253DE" w14:textId="77777777" w:rsidR="00E918C5" w:rsidRPr="00C26778" w:rsidRDefault="00E918C5">
      <w:pPr>
        <w:pStyle w:val="Heading3"/>
      </w:pPr>
      <w:bookmarkStart w:id="41" w:name="_Toc524312846"/>
      <w:r w:rsidRPr="00C26778">
        <w:t>Releases</w:t>
      </w:r>
      <w:bookmarkEnd w:id="41"/>
    </w:p>
    <w:p w14:paraId="12D82A71" w14:textId="77777777" w:rsidR="00E918C5" w:rsidRPr="00C26778" w:rsidRDefault="00E918C5">
      <w:pPr>
        <w:pStyle w:val="infoblue0"/>
      </w:pPr>
      <w:r w:rsidRPr="00C26778">
        <w:t>[A brief description of each software release and whether it’s demo, beta, and so on.]</w:t>
      </w:r>
    </w:p>
    <w:p w14:paraId="09E0ECC6" w14:textId="77777777" w:rsidR="00E918C5" w:rsidRPr="00FC60CB" w:rsidRDefault="00E918C5">
      <w:pPr>
        <w:pStyle w:val="Heading3"/>
      </w:pPr>
      <w:bookmarkStart w:id="42" w:name="_Toc524312847"/>
      <w:r w:rsidRPr="00FC60CB">
        <w:t>Project Schedule</w:t>
      </w:r>
      <w:bookmarkEnd w:id="42"/>
    </w:p>
    <w:p w14:paraId="14E8127E" w14:textId="6FFDEBC8" w:rsidR="00E918C5" w:rsidRPr="00C26778" w:rsidRDefault="00E918C5">
      <w:pPr>
        <w:pStyle w:val="infoblue0"/>
      </w:pPr>
      <w:r w:rsidRPr="00FC60CB">
        <w:t>[Diagrams or tables showing target dates for completion of iterations and phases, release points, demos, and other milestones.]</w:t>
      </w:r>
      <w:r w:rsidR="00FC60CB">
        <w:t xml:space="preserve"> </w:t>
      </w:r>
      <w:r w:rsidR="00FC60CB" w:rsidRPr="000D4BF4">
        <w:rPr>
          <w:highlight w:val="green"/>
        </w:rPr>
        <w:t xml:space="preserve">[Limit to major project milestone, e.g., requirements, design, </w:t>
      </w:r>
      <w:proofErr w:type="spellStart"/>
      <w:r w:rsidR="000D4BF4" w:rsidRPr="000D4BF4">
        <w:rPr>
          <w:highlight w:val="green"/>
        </w:rPr>
        <w:t>implementaiotn</w:t>
      </w:r>
      <w:proofErr w:type="spellEnd"/>
      <w:r w:rsidR="000D4BF4" w:rsidRPr="000D4BF4">
        <w:rPr>
          <w:highlight w:val="green"/>
        </w:rPr>
        <w:t>, and testing]</w:t>
      </w:r>
    </w:p>
    <w:p w14:paraId="261A25D8" w14:textId="77777777" w:rsidR="00E918C5" w:rsidRPr="00771B3E" w:rsidRDefault="00E918C5">
      <w:pPr>
        <w:pStyle w:val="Heading3"/>
        <w:rPr>
          <w:highlight w:val="yellow"/>
        </w:rPr>
      </w:pPr>
      <w:bookmarkStart w:id="43" w:name="_Toc524312848"/>
      <w:r w:rsidRPr="00771B3E">
        <w:rPr>
          <w:highlight w:val="yellow"/>
        </w:rPr>
        <w:t>Project Resourcing</w:t>
      </w:r>
      <w:bookmarkEnd w:id="43"/>
    </w:p>
    <w:p w14:paraId="542AA08A" w14:textId="77777777" w:rsidR="00E918C5" w:rsidRPr="00771B3E" w:rsidRDefault="00E918C5">
      <w:pPr>
        <w:pStyle w:val="infoblue0"/>
        <w:rPr>
          <w:highlight w:val="yellow"/>
        </w:rPr>
      </w:pPr>
      <w:r w:rsidRPr="00771B3E">
        <w:rPr>
          <w:highlight w:val="yellow"/>
        </w:rPr>
        <w:t> [Identify the numbers and type of staff required here, including any special skills or experience, scheduled by project phase or iteration.</w:t>
      </w:r>
    </w:p>
    <w:p w14:paraId="025DBC82" w14:textId="77777777" w:rsidR="00E918C5" w:rsidRPr="00C26778" w:rsidRDefault="00E918C5">
      <w:pPr>
        <w:pStyle w:val="infoblue0"/>
      </w:pPr>
      <w:r w:rsidRPr="00771B3E">
        <w:rPr>
          <w:highlight w:val="yellow"/>
        </w:rPr>
        <w:t>List any special training project team members will require, with target dates for when this training should be completed.]</w:t>
      </w:r>
    </w:p>
    <w:p w14:paraId="611569B1"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0D849A6D" w14:textId="77777777" w:rsidR="00E918C5" w:rsidRPr="00C26778" w:rsidRDefault="00E918C5">
      <w:pPr>
        <w:pStyle w:val="infoblue0"/>
      </w:pPr>
      <w:bookmarkStart w:id="67" w:name="_Toc447095909"/>
      <w:r w:rsidRPr="00C26778">
        <w:t> [The following is a checklist of items to consider:</w:t>
      </w:r>
    </w:p>
    <w:p w14:paraId="3324FA07" w14:textId="77777777" w:rsidR="00E918C5" w:rsidRPr="00C26778" w:rsidRDefault="00E918C5" w:rsidP="00585AF6">
      <w:pPr>
        <w:pStyle w:val="infoblue0"/>
        <w:numPr>
          <w:ilvl w:val="0"/>
          <w:numId w:val="3"/>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2C989B63" w14:textId="77777777" w:rsidR="00E918C5" w:rsidRPr="00C26778" w:rsidRDefault="00E918C5" w:rsidP="00585AF6">
      <w:pPr>
        <w:pStyle w:val="infoblue0"/>
        <w:numPr>
          <w:ilvl w:val="0"/>
          <w:numId w:val="3"/>
        </w:numPr>
      </w:pPr>
      <w:r w:rsidRPr="00C26778">
        <w:rPr>
          <w:u w:val="single"/>
        </w:rPr>
        <w:t>Quality Control</w:t>
      </w:r>
      <w:r w:rsidRPr="00C26778">
        <w:t xml:space="preserve">: Describe the timing and methods to be used to control the quality of the project deliverables and how to take corrective action when required. Include techniques, metrics, criteria, and procedures used for evaluation— this will include walkthroughs, inspections, and </w:t>
      </w:r>
      <w:r w:rsidRPr="00C26778">
        <w:lastRenderedPageBreak/>
        <w:t>reviews. Note that this is in addition to the Test Plan, which is not enclosed in the Software Development Plan.</w:t>
      </w:r>
    </w:p>
    <w:p w14:paraId="758DEB52" w14:textId="77777777" w:rsidR="00E918C5" w:rsidRPr="00CB357F" w:rsidRDefault="00E918C5" w:rsidP="00585AF6">
      <w:pPr>
        <w:pStyle w:val="infoblue0"/>
        <w:numPr>
          <w:ilvl w:val="0"/>
          <w:numId w:val="3"/>
        </w:numPr>
        <w:rPr>
          <w:highlight w:val="yellow"/>
        </w:rPr>
      </w:pPr>
      <w:r w:rsidRPr="00CB357F">
        <w:rPr>
          <w:highlight w:val="yellow"/>
          <w:u w:val="single"/>
        </w:rPr>
        <w:t>Reporting and Measurement</w:t>
      </w:r>
      <w:r w:rsidRPr="00CB357F">
        <w:rPr>
          <w:highlight w:val="yellow"/>
        </w:rPr>
        <w:t xml:space="preserve">: Describe reports to be generated. Specify which metrics should be collected and why. </w:t>
      </w:r>
      <w:r w:rsidRPr="00CB357F">
        <w:rPr>
          <w:b/>
          <w:bCs/>
          <w:highlight w:val="yellow"/>
        </w:rPr>
        <w:t>OR</w:t>
      </w:r>
      <w:r w:rsidRPr="00CB357F">
        <w:rPr>
          <w:highlight w:val="yellow"/>
        </w:rPr>
        <w:t xml:space="preserve"> if available, refer to the </w:t>
      </w:r>
      <w:r w:rsidRPr="00CB357F">
        <w:rPr>
          <w:b/>
          <w:bCs/>
          <w:highlight w:val="yellow"/>
        </w:rPr>
        <w:t xml:space="preserve">Project Measurements and Project Measurements </w:t>
      </w:r>
      <w:proofErr w:type="gramStart"/>
      <w:r w:rsidRPr="00CB357F">
        <w:rPr>
          <w:highlight w:val="yellow"/>
        </w:rPr>
        <w:t>document</w:t>
      </w:r>
      <w:proofErr w:type="gramEnd"/>
    </w:p>
    <w:p w14:paraId="60899821" w14:textId="77777777" w:rsidR="00E918C5" w:rsidRPr="00C26778" w:rsidRDefault="00E918C5" w:rsidP="00585AF6">
      <w:pPr>
        <w:pStyle w:val="infoblue0"/>
        <w:numPr>
          <w:ilvl w:val="0"/>
          <w:numId w:val="3"/>
        </w:numPr>
      </w:pPr>
      <w:r w:rsidRPr="00C26778">
        <w:rPr>
          <w:u w:val="single"/>
        </w:rPr>
        <w:t>Risk Management</w:t>
      </w:r>
      <w:r w:rsidRPr="00C26778">
        <w:t xml:space="preserve">: Describe the approach that will be used to identify, analyze, prioritize, </w:t>
      </w:r>
      <w:proofErr w:type="gramStart"/>
      <w:r w:rsidRPr="00C26778">
        <w:t>monitor</w:t>
      </w:r>
      <w:proofErr w:type="gramEnd"/>
      <w:r w:rsidRPr="00C26778">
        <w:t xml:space="preserve"> and mitigate risks.  If available, refer to the </w:t>
      </w:r>
      <w:r w:rsidRPr="00C26778">
        <w:rPr>
          <w:b/>
          <w:bCs/>
        </w:rPr>
        <w:t>Risk List</w:t>
      </w:r>
      <w:r w:rsidRPr="00C26778">
        <w:t xml:space="preserve"> document.</w:t>
      </w:r>
    </w:p>
    <w:p w14:paraId="199E2732" w14:textId="77777777" w:rsidR="00E918C5" w:rsidRPr="00C26778" w:rsidRDefault="00E918C5" w:rsidP="00585AF6">
      <w:pPr>
        <w:pStyle w:val="infoblue0"/>
        <w:numPr>
          <w:ilvl w:val="0"/>
          <w:numId w:val="3"/>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w:t>
      </w:r>
      <w:proofErr w:type="gramStart"/>
      <w:r w:rsidRPr="00C26778">
        <w:t>including  system</w:t>
      </w:r>
      <w:proofErr w:type="gramEnd"/>
      <w:r w:rsidRPr="00C26778">
        <w:t xml:space="preserve">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proofErr w:type="gramStart"/>
      <w:r w:rsidRPr="00C26778">
        <w:t>document</w:t>
      </w:r>
      <w:proofErr w:type="gramEnd"/>
    </w:p>
    <w:p w14:paraId="635270A5" w14:textId="77777777" w:rsidR="00E918C5" w:rsidRPr="00C26778" w:rsidRDefault="00E918C5">
      <w:pPr>
        <w:pStyle w:val="infoblue0"/>
      </w:pPr>
      <w:r w:rsidRPr="00C26778">
        <w:t>The text that follows is provided as an example.]</w:t>
      </w:r>
    </w:p>
    <w:p w14:paraId="6CB84EB8" w14:textId="77777777" w:rsidR="00E918C5" w:rsidRPr="00F257A7" w:rsidRDefault="00E918C5" w:rsidP="00443638">
      <w:pPr>
        <w:pStyle w:val="Heading2"/>
        <w:rPr>
          <w:rStyle w:val="Strong"/>
          <w:highlight w:val="yellow"/>
        </w:rPr>
      </w:pPr>
      <w:bookmarkStart w:id="68" w:name="_Toc11132113"/>
      <w:r w:rsidRPr="00F257A7">
        <w:rPr>
          <w:rStyle w:val="Strong"/>
          <w:highlight w:val="yellow"/>
        </w:rPr>
        <w:t>Requirements Management</w:t>
      </w:r>
      <w:bookmarkEnd w:id="67"/>
      <w:bookmarkEnd w:id="68"/>
    </w:p>
    <w:p w14:paraId="75B0CE72"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w:t>
      </w:r>
      <w:proofErr w:type="gramStart"/>
      <w:r w:rsidRPr="00C26778">
        <w:t>Requests, and</w:t>
      </w:r>
      <w:proofErr w:type="gramEnd"/>
      <w:r w:rsidRPr="00C26778">
        <w:t xml:space="preserve"> are approved as part of the Configuration Management process. </w:t>
      </w:r>
    </w:p>
    <w:p w14:paraId="1AECD0F2" w14:textId="77777777" w:rsidR="00E918C5" w:rsidRPr="00C26778" w:rsidRDefault="00E918C5">
      <w:pPr>
        <w:pStyle w:val="BodyText"/>
        <w:rPr>
          <w:rStyle w:val="Strong"/>
        </w:rPr>
      </w:pPr>
      <w:bookmarkStart w:id="70" w:name="_Toc447095912"/>
      <w:bookmarkEnd w:id="69"/>
    </w:p>
    <w:p w14:paraId="0A188C30" w14:textId="77777777" w:rsidR="00E918C5" w:rsidRPr="00C26778" w:rsidRDefault="00E918C5" w:rsidP="00443638">
      <w:pPr>
        <w:pStyle w:val="Heading2"/>
        <w:rPr>
          <w:rStyle w:val="Strong"/>
        </w:rPr>
      </w:pPr>
      <w:bookmarkStart w:id="71" w:name="_Toc11132114"/>
      <w:r w:rsidRPr="00C26778">
        <w:rPr>
          <w:rStyle w:val="Strong"/>
        </w:rPr>
        <w:t>Quality Control</w:t>
      </w:r>
      <w:bookmarkEnd w:id="70"/>
      <w:bookmarkEnd w:id="71"/>
    </w:p>
    <w:p w14:paraId="6AC6D0B9" w14:textId="77777777" w:rsidR="00E918C5" w:rsidRPr="00C26778" w:rsidRDefault="00E918C5">
      <w:pPr>
        <w:pStyle w:val="BodyText"/>
      </w:pPr>
      <w:bookmarkStart w:id="72"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638CCAD3" w14:textId="77777777" w:rsidR="00E918C5" w:rsidRPr="00C26778" w:rsidRDefault="00E918C5">
      <w:pPr>
        <w:pStyle w:val="BodyText"/>
        <w:rPr>
          <w:rStyle w:val="Strong"/>
        </w:rPr>
      </w:pPr>
    </w:p>
    <w:p w14:paraId="2B4DE07D" w14:textId="77777777" w:rsidR="00E918C5" w:rsidRPr="00F257A7" w:rsidRDefault="00E918C5" w:rsidP="00443638">
      <w:pPr>
        <w:pStyle w:val="Heading2"/>
        <w:rPr>
          <w:rStyle w:val="Strong"/>
          <w:highlight w:val="yellow"/>
        </w:rPr>
      </w:pPr>
      <w:bookmarkStart w:id="73" w:name="_Toc11132115"/>
      <w:r w:rsidRPr="00F257A7">
        <w:rPr>
          <w:rStyle w:val="Strong"/>
          <w:highlight w:val="yellow"/>
        </w:rPr>
        <w:t xml:space="preserve">Reporting </w:t>
      </w:r>
      <w:bookmarkEnd w:id="72"/>
      <w:r w:rsidRPr="00F257A7">
        <w:rPr>
          <w:rStyle w:val="Strong"/>
          <w:highlight w:val="yellow"/>
        </w:rPr>
        <w:t>and Measurement</w:t>
      </w:r>
      <w:bookmarkEnd w:id="73"/>
    </w:p>
    <w:p w14:paraId="65A9DB19" w14:textId="77777777" w:rsidR="00E918C5" w:rsidRPr="00C26778" w:rsidRDefault="00E918C5">
      <w:pPr>
        <w:pStyle w:val="BodyText"/>
      </w:pPr>
      <w:bookmarkStart w:id="74" w:name="_Toc447095914"/>
      <w:r w:rsidRPr="00C26778">
        <w:t>Updated schedule estimates, and metrics summary reports, will be generated at the end of each iteration.</w:t>
      </w:r>
    </w:p>
    <w:bookmarkEnd w:id="74"/>
    <w:p w14:paraId="4047370F"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07180049" w14:textId="77777777" w:rsidR="00E918C5" w:rsidRPr="00C26778" w:rsidRDefault="00E918C5">
      <w:pPr>
        <w:pStyle w:val="BodyText"/>
      </w:pPr>
      <w:r w:rsidRPr="00C26778">
        <w:t xml:space="preserve">Earned value for completed tasks. This is used to re-estimate the schedule and budget for the remainder of the project, and/or to identify </w:t>
      </w:r>
      <w:proofErr w:type="gramStart"/>
      <w:r w:rsidRPr="00C26778">
        <w:t>need</w:t>
      </w:r>
      <w:proofErr w:type="gramEnd"/>
      <w:r w:rsidRPr="00C26778">
        <w:t xml:space="preserve"> for scope changes. </w:t>
      </w:r>
    </w:p>
    <w:p w14:paraId="3ECFAF16"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407CAC2B" w14:textId="77777777" w:rsidR="00E918C5" w:rsidRPr="00C26778" w:rsidRDefault="00E918C5">
      <w:pPr>
        <w:pStyle w:val="BodyText"/>
      </w:pPr>
      <w:r w:rsidRPr="00C26778">
        <w:t xml:space="preserve">Acceptance test cases passing – shown as a trend graph. This is used to demonstrate progress to stakeholders. </w:t>
      </w:r>
    </w:p>
    <w:p w14:paraId="09E5CAE9" w14:textId="77777777" w:rsidR="00E918C5" w:rsidRPr="00C26778" w:rsidRDefault="00E918C5">
      <w:pPr>
        <w:pStyle w:val="BodyText"/>
      </w:pPr>
    </w:p>
    <w:p w14:paraId="4FA6059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F314D7E" w14:textId="77777777" w:rsidR="00E918C5" w:rsidRPr="00C26778" w:rsidRDefault="00E918C5">
      <w:pPr>
        <w:pStyle w:val="BodyText"/>
        <w:rPr>
          <w:rStyle w:val="Strong"/>
        </w:rPr>
      </w:pPr>
      <w:bookmarkStart w:id="75" w:name="_Toc447095915"/>
    </w:p>
    <w:p w14:paraId="1176BA3C" w14:textId="77777777" w:rsidR="00E918C5" w:rsidRPr="00C26778" w:rsidRDefault="00E918C5" w:rsidP="00443638">
      <w:pPr>
        <w:pStyle w:val="Heading2"/>
        <w:rPr>
          <w:rStyle w:val="Strong"/>
        </w:rPr>
      </w:pPr>
      <w:bookmarkStart w:id="76" w:name="_Toc11132116"/>
      <w:r w:rsidRPr="00C26778">
        <w:rPr>
          <w:rStyle w:val="Strong"/>
        </w:rPr>
        <w:lastRenderedPageBreak/>
        <w:t>Risk Management</w:t>
      </w:r>
      <w:bookmarkEnd w:id="76"/>
      <w:r w:rsidRPr="00C26778">
        <w:rPr>
          <w:rStyle w:val="Strong"/>
        </w:rPr>
        <w:t xml:space="preserve"> </w:t>
      </w:r>
      <w:bookmarkEnd w:id="75"/>
    </w:p>
    <w:p w14:paraId="12D35303" w14:textId="77777777" w:rsidR="00E918C5" w:rsidRPr="00C26778" w:rsidRDefault="00E918C5">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0244AF1" w14:textId="77777777" w:rsidR="00E918C5" w:rsidRPr="00C26778" w:rsidRDefault="00E918C5">
      <w:pPr>
        <w:pStyle w:val="BodyText"/>
      </w:pP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5F35A4FD" w14:textId="77777777" w:rsidR="00E918C5" w:rsidRPr="00C26778" w:rsidRDefault="00E918C5">
      <w:pPr>
        <w:pStyle w:val="BodyText"/>
        <w:rPr>
          <w:szCs w:val="24"/>
        </w:rPr>
      </w:pPr>
    </w:p>
    <w:p w14:paraId="280779B2"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41D46ED7" w14:textId="77777777" w:rsidR="00E918C5" w:rsidRPr="00C26778" w:rsidRDefault="00E918C5">
      <w:pPr>
        <w:pStyle w:val="Heading1"/>
        <w:numPr>
          <w:ilvl w:val="0"/>
          <w:numId w:val="0"/>
        </w:numPr>
      </w:pP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0DAD0B65" w14:textId="77777777" w:rsidR="00E918C5" w:rsidRPr="00C26778" w:rsidRDefault="00E918C5">
      <w:pPr>
        <w:pStyle w:val="Heading1"/>
      </w:pPr>
      <w:bookmarkStart w:id="84" w:name="_Toc11132118"/>
      <w:r w:rsidRPr="00C26778">
        <w:t>Annexes</w:t>
      </w:r>
      <w:bookmarkEnd w:id="83"/>
      <w:bookmarkEnd w:id="84"/>
    </w:p>
    <w:p w14:paraId="429ADAA3"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51FBB" w14:textId="77777777" w:rsidR="00BE4D99" w:rsidRDefault="00BE4D99">
      <w:pPr>
        <w:spacing w:line="240" w:lineRule="auto"/>
      </w:pPr>
      <w:r>
        <w:separator/>
      </w:r>
    </w:p>
  </w:endnote>
  <w:endnote w:type="continuationSeparator" w:id="0">
    <w:p w14:paraId="6E382C70" w14:textId="77777777" w:rsidR="00BE4D99" w:rsidRDefault="00BE4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4B6D63E0" w:rsidR="00C251DF" w:rsidRDefault="00C251DF">
          <w:pPr>
            <w:jc w:val="center"/>
          </w:pPr>
          <w:r>
            <w:sym w:font="Symbol" w:char="F0D3"/>
          </w:r>
          <w:r w:rsidR="00B1069B">
            <w:fldChar w:fldCharType="begin"/>
          </w:r>
          <w:r w:rsidR="00B1069B">
            <w:instrText xml:space="preserve"> DOCPROPERTY "Company"  \* MERGEFORMAT </w:instrText>
          </w:r>
          <w:r w:rsidR="00B1069B">
            <w:fldChar w:fldCharType="separate"/>
          </w:r>
          <w:r w:rsidR="00771B3E">
            <w:t>&lt;Company Name&gt;</w:t>
          </w:r>
          <w:r w:rsidR="00B1069B">
            <w:fldChar w:fldCharType="end"/>
          </w:r>
          <w:r>
            <w:t xml:space="preserve">, </w:t>
          </w:r>
          <w:r>
            <w:fldChar w:fldCharType="begin"/>
          </w:r>
          <w:r>
            <w:instrText xml:space="preserve"> DATE \@ "yyyy" </w:instrText>
          </w:r>
          <w:r>
            <w:fldChar w:fldCharType="separate"/>
          </w:r>
          <w:r w:rsidR="00D845C2">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06C90" w14:textId="77777777" w:rsidR="00BE4D99" w:rsidRDefault="00BE4D99">
      <w:pPr>
        <w:spacing w:line="240" w:lineRule="auto"/>
      </w:pPr>
      <w:r>
        <w:separator/>
      </w:r>
    </w:p>
  </w:footnote>
  <w:footnote w:type="continuationSeparator" w:id="0">
    <w:p w14:paraId="3D8A5A32" w14:textId="77777777" w:rsidR="00BE4D99" w:rsidRDefault="00BE4D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77777777"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71B3E">
      <w:rPr>
        <w:rFonts w:ascii="Arial" w:hAnsi="Arial"/>
        <w:b/>
        <w:sz w:val="36"/>
      </w:rPr>
      <w:t>&lt;Company Name&gt;</w:t>
    </w:r>
    <w:r>
      <w:rPr>
        <w:rFonts w:ascii="Arial" w:hAnsi="Arial"/>
        <w:b/>
        <w:sz w:val="36"/>
      </w:rPr>
      <w:fldChar w:fldCharType="end"/>
    </w:r>
  </w:p>
  <w:p w14:paraId="7CD606FB" w14:textId="77777777" w:rsidR="00C251DF" w:rsidRDefault="00C251DF">
    <w:pPr>
      <w:pBdr>
        <w:bottom w:val="single" w:sz="6" w:space="1" w:color="auto"/>
      </w:pBdr>
      <w:jc w:val="right"/>
      <w:rPr>
        <w:sz w:val="24"/>
      </w:rPr>
    </w:pPr>
  </w:p>
  <w:p w14:paraId="39D6CC96"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77777777" w:rsidR="00C251DF" w:rsidRDefault="00B1069B">
          <w:r>
            <w:fldChar w:fldCharType="begin"/>
          </w:r>
          <w:r>
            <w:instrText xml:space="preserve"> SUBJECT  \* MERGEFORMAT </w:instrText>
          </w:r>
          <w:r>
            <w:fldChar w:fldCharType="separate"/>
          </w:r>
          <w:r w:rsidR="00771B3E">
            <w:t>&lt;Project Name&gt;</w:t>
          </w:r>
          <w:r>
            <w:fldChar w:fldCharType="end"/>
          </w:r>
        </w:p>
      </w:tc>
      <w:tc>
        <w:tcPr>
          <w:tcW w:w="3179" w:type="dxa"/>
        </w:tcPr>
        <w:p w14:paraId="4743E390" w14:textId="77777777" w:rsidR="00C251DF" w:rsidRDefault="00C251DF">
          <w:pPr>
            <w:tabs>
              <w:tab w:val="left" w:pos="1135"/>
            </w:tabs>
            <w:spacing w:before="40"/>
            <w:ind w:right="68"/>
          </w:pPr>
          <w:r>
            <w:t xml:space="preserve"> Version:          &lt;1.0&gt;</w:t>
          </w:r>
        </w:p>
      </w:tc>
    </w:tr>
    <w:tr w:rsidR="00C251DF" w14:paraId="270BE3A7" w14:textId="77777777">
      <w:tc>
        <w:tcPr>
          <w:tcW w:w="6379" w:type="dxa"/>
        </w:tcPr>
        <w:p w14:paraId="0325F6D6" w14:textId="77777777" w:rsidR="00C251DF" w:rsidRDefault="00B1069B">
          <w:r>
            <w:fldChar w:fldCharType="begin"/>
          </w:r>
          <w:r>
            <w:instrText xml:space="preserve"> TITLE  \* MERGEFORMAT </w:instrText>
          </w:r>
          <w:r>
            <w:fldChar w:fldCharType="separate"/>
          </w:r>
          <w:r w:rsidR="00771B3E">
            <w:t>Software Development Plan</w:t>
          </w:r>
          <w:r>
            <w:fldChar w:fldCharType="end"/>
          </w:r>
        </w:p>
      </w:tc>
      <w:tc>
        <w:tcPr>
          <w:tcW w:w="3179" w:type="dxa"/>
        </w:tcPr>
        <w:p w14:paraId="627B161B" w14:textId="77777777" w:rsidR="00C251DF" w:rsidRDefault="00C251DF">
          <w:r>
            <w:t xml:space="preserve">  Date: &lt;dd/mmm/</w:t>
          </w:r>
          <w:proofErr w:type="spellStart"/>
          <w:r>
            <w:t>yy</w:t>
          </w:r>
          <w:proofErr w:type="spellEnd"/>
          <w:r>
            <w:t>&gt;</w:t>
          </w:r>
        </w:p>
      </w:tc>
    </w:tr>
    <w:tr w:rsidR="00C251DF" w14:paraId="5F885081" w14:textId="77777777">
      <w:tc>
        <w:tcPr>
          <w:tcW w:w="9558" w:type="dxa"/>
          <w:gridSpan w:val="2"/>
        </w:tcPr>
        <w:p w14:paraId="0E293FFC" w14:textId="77777777" w:rsidR="00C251DF" w:rsidRDefault="00C251DF">
          <w:r>
            <w:t>&lt;document identifier&gt;</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F15013"/>
    <w:multiLevelType w:val="hybridMultilevel"/>
    <w:tmpl w:val="262E177C"/>
    <w:lvl w:ilvl="0" w:tplc="9ECA5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79754102">
    <w:abstractNumId w:val="0"/>
  </w:num>
  <w:num w:numId="2" w16cid:durableId="1219979924">
    <w:abstractNumId w:val="2"/>
  </w:num>
  <w:num w:numId="3" w16cid:durableId="344016416">
    <w:abstractNumId w:val="5"/>
  </w:num>
  <w:num w:numId="4" w16cid:durableId="688067927">
    <w:abstractNumId w:val="1"/>
  </w:num>
  <w:num w:numId="5" w16cid:durableId="1333414133">
    <w:abstractNumId w:val="3"/>
  </w:num>
  <w:num w:numId="6" w16cid:durableId="138552067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NTAyNTcAss2NzZR0lIJTi4sz8/NACgxrAdzwmuEsAAAA"/>
  </w:docVars>
  <w:rsids>
    <w:rsidRoot w:val="00771B3E"/>
    <w:rsid w:val="000D4BF4"/>
    <w:rsid w:val="002E00B0"/>
    <w:rsid w:val="003475E7"/>
    <w:rsid w:val="003C4C25"/>
    <w:rsid w:val="0041510F"/>
    <w:rsid w:val="00443638"/>
    <w:rsid w:val="00456A8A"/>
    <w:rsid w:val="00464B2D"/>
    <w:rsid w:val="00585AF6"/>
    <w:rsid w:val="00706C70"/>
    <w:rsid w:val="00743A71"/>
    <w:rsid w:val="00771B3E"/>
    <w:rsid w:val="007C3D01"/>
    <w:rsid w:val="00821282"/>
    <w:rsid w:val="008B2F06"/>
    <w:rsid w:val="008E6895"/>
    <w:rsid w:val="008F0287"/>
    <w:rsid w:val="00A97552"/>
    <w:rsid w:val="00AD5525"/>
    <w:rsid w:val="00B1069B"/>
    <w:rsid w:val="00B90F60"/>
    <w:rsid w:val="00BE4D99"/>
    <w:rsid w:val="00C251DF"/>
    <w:rsid w:val="00C26778"/>
    <w:rsid w:val="00CB357F"/>
    <w:rsid w:val="00CC0DA3"/>
    <w:rsid w:val="00D62F3F"/>
    <w:rsid w:val="00D657D3"/>
    <w:rsid w:val="00D845C2"/>
    <w:rsid w:val="00DC2712"/>
    <w:rsid w:val="00E1350F"/>
    <w:rsid w:val="00E918C5"/>
    <w:rsid w:val="00F257A7"/>
    <w:rsid w:val="00F449DD"/>
    <w:rsid w:val="00FC60CB"/>
    <w:rsid w:val="00FD56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
    <w:name w:val="Table Grid"/>
    <w:basedOn w:val="TableNormal"/>
    <w:uiPriority w:val="39"/>
    <w:rsid w:val="008B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C:\process\workers\wk_an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upedu_sdp.dot</Template>
  <TotalTime>0</TotalTime>
  <Pages>9</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16309</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Shravya Matta</cp:lastModifiedBy>
  <cp:revision>2</cp:revision>
  <cp:lastPrinted>1900-01-01T06:00:00Z</cp:lastPrinted>
  <dcterms:created xsi:type="dcterms:W3CDTF">2024-02-24T14:36:00Z</dcterms:created>
  <dcterms:modified xsi:type="dcterms:W3CDTF">2024-02-24T14:36:00Z</dcterms:modified>
</cp:coreProperties>
</file>