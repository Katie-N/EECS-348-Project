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AC334" w14:textId="77777777" w:rsidR="00464E62" w:rsidRPr="00F17758" w:rsidRDefault="00753DA9">
      <w:pPr>
        <w:pStyle w:val="Title"/>
        <w:jc w:val="right"/>
      </w:pPr>
      <w:r>
        <w:fldChar w:fldCharType="begin"/>
      </w:r>
      <w:r>
        <w:instrText xml:space="preserve"> SUBJECT  \* MERGEFORMAT </w:instrText>
      </w:r>
      <w:r>
        <w:fldChar w:fldCharType="separate"/>
      </w:r>
      <w:r w:rsidR="002D3F44">
        <w:t>&lt;Project Name&gt;</w:t>
      </w:r>
      <w:r>
        <w:fldChar w:fldCharType="end"/>
      </w:r>
    </w:p>
    <w:p w14:paraId="4B0FA4A4" w14:textId="77777777" w:rsidR="00464E62" w:rsidRPr="00F17758" w:rsidRDefault="00EB57F9">
      <w:pPr>
        <w:pStyle w:val="Title"/>
        <w:jc w:val="right"/>
      </w:pPr>
      <w:r>
        <w:fldChar w:fldCharType="begin"/>
      </w:r>
      <w:r>
        <w:instrText xml:space="preserve"> TITLE  \* MERGEFORMAT </w:instrText>
      </w:r>
      <w:r>
        <w:fldChar w:fldCharType="separate"/>
      </w:r>
      <w:r w:rsidR="002D3F44">
        <w:t>Software Requirements Specifications</w:t>
      </w:r>
      <w:r>
        <w:fldChar w:fldCharType="end"/>
      </w:r>
    </w:p>
    <w:p w14:paraId="322C0012" w14:textId="77777777" w:rsidR="00464E62" w:rsidRPr="00F17758" w:rsidRDefault="00464E62">
      <w:pPr>
        <w:pStyle w:val="Title"/>
        <w:jc w:val="right"/>
      </w:pPr>
    </w:p>
    <w:p w14:paraId="5D0B79DF" w14:textId="77777777" w:rsidR="00464E62" w:rsidRPr="00F17758" w:rsidRDefault="00464E62"/>
    <w:p w14:paraId="1C4F36DB" w14:textId="77777777" w:rsidR="00464E62" w:rsidRPr="00F17758" w:rsidRDefault="00464E62"/>
    <w:p w14:paraId="25F8370B" w14:textId="77777777" w:rsidR="00464E62" w:rsidRPr="00F17758" w:rsidRDefault="00464E62">
      <w:pPr>
        <w:pStyle w:val="Title"/>
        <w:jc w:val="right"/>
        <w:rPr>
          <w:sz w:val="28"/>
        </w:rPr>
      </w:pPr>
      <w:r w:rsidRPr="00F17758">
        <w:rPr>
          <w:sz w:val="28"/>
        </w:rPr>
        <w:t>Version &lt;1.0&gt;</w:t>
      </w:r>
    </w:p>
    <w:p w14:paraId="3E645F69" w14:textId="77777777" w:rsidR="00464E62" w:rsidRPr="00F17758" w:rsidRDefault="00464E62">
      <w:pPr>
        <w:pStyle w:val="Title"/>
        <w:rPr>
          <w:sz w:val="28"/>
        </w:rPr>
      </w:pPr>
    </w:p>
    <w:p w14:paraId="2BAD24C0" w14:textId="77777777" w:rsidR="00464E62" w:rsidRPr="00F17758" w:rsidRDefault="00464E62">
      <w:pPr>
        <w:jc w:val="right"/>
      </w:pPr>
    </w:p>
    <w:p w14:paraId="2C6798EB" w14:textId="77777777" w:rsidR="00464E62" w:rsidRPr="00F17758" w:rsidRDefault="00464E62">
      <w:pPr>
        <w:pStyle w:val="InfoBlue"/>
      </w:pPr>
      <w:r w:rsidRPr="00F17758">
        <w:t xml:space="preserve">[Note: The following template is provided for use with the Unified Process for </w:t>
      </w:r>
      <w:proofErr w:type="spellStart"/>
      <w:r w:rsidRPr="00F17758">
        <w:t>EDUcation</w:t>
      </w:r>
      <w:proofErr w:type="spellEnd"/>
      <w:r w:rsidRPr="00F17758">
        <w:t>. Text enclosed in square brackets and displayed in blue italics (style=</w:t>
      </w:r>
      <w:proofErr w:type="spellStart"/>
      <w:r w:rsidRPr="00F17758">
        <w:t>InfoBlue</w:t>
      </w:r>
      <w:proofErr w:type="spellEnd"/>
      <w:r w:rsidRPr="00F17758">
        <w:t>) is included to provide guidance to the author and should be deleted before publishing the document. A paragraph entered following this style will automatically be set to normal (style=Body Text).]</w:t>
      </w:r>
    </w:p>
    <w:p w14:paraId="1D622792" w14:textId="77777777" w:rsidR="00464E62" w:rsidRPr="00F17758" w:rsidRDefault="00464E62">
      <w:pPr>
        <w:pStyle w:val="InfoBlue"/>
      </w:pPr>
      <w:r w:rsidRPr="00F17758">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5994C85B" w14:textId="77777777" w:rsidR="00464E62" w:rsidRPr="00F17758" w:rsidRDefault="00464E62">
      <w:pPr>
        <w:pStyle w:val="BodyText"/>
      </w:pPr>
    </w:p>
    <w:p w14:paraId="3BD72D5D" w14:textId="77777777" w:rsidR="00464E62" w:rsidRPr="00F17758" w:rsidRDefault="00464E62">
      <w:pPr>
        <w:pStyle w:val="BodyText"/>
        <w:sectPr w:rsidR="00464E62" w:rsidRPr="00F17758" w:rsidSect="00DF09EA">
          <w:headerReference w:type="default" r:id="rId8"/>
          <w:footerReference w:type="even" r:id="rId9"/>
          <w:pgSz w:w="12240" w:h="15840" w:code="1"/>
          <w:pgMar w:top="1440" w:right="1440" w:bottom="1440" w:left="1440" w:header="720" w:footer="720" w:gutter="0"/>
          <w:cols w:space="720"/>
          <w:vAlign w:val="center"/>
        </w:sectPr>
      </w:pPr>
    </w:p>
    <w:p w14:paraId="48F42E9D" w14:textId="77777777" w:rsidR="00464E62" w:rsidRPr="00F17758" w:rsidRDefault="00464E62">
      <w:pPr>
        <w:pStyle w:val="Title"/>
      </w:pPr>
      <w:r w:rsidRPr="00F1775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4E62" w:rsidRPr="00F17758" w14:paraId="1977542A" w14:textId="77777777">
        <w:tc>
          <w:tcPr>
            <w:tcW w:w="2304" w:type="dxa"/>
          </w:tcPr>
          <w:p w14:paraId="5AAD111A" w14:textId="77777777" w:rsidR="00464E62" w:rsidRPr="00F17758" w:rsidRDefault="00464E62">
            <w:pPr>
              <w:pStyle w:val="Tabletext"/>
              <w:jc w:val="center"/>
              <w:rPr>
                <w:b/>
              </w:rPr>
            </w:pPr>
            <w:r w:rsidRPr="00F17758">
              <w:rPr>
                <w:b/>
              </w:rPr>
              <w:t>Date</w:t>
            </w:r>
          </w:p>
        </w:tc>
        <w:tc>
          <w:tcPr>
            <w:tcW w:w="1152" w:type="dxa"/>
          </w:tcPr>
          <w:p w14:paraId="3C760B01" w14:textId="77777777" w:rsidR="00464E62" w:rsidRPr="00F17758" w:rsidRDefault="00464E62">
            <w:pPr>
              <w:pStyle w:val="Tabletext"/>
              <w:jc w:val="center"/>
              <w:rPr>
                <w:b/>
              </w:rPr>
            </w:pPr>
            <w:r w:rsidRPr="00F17758">
              <w:rPr>
                <w:b/>
              </w:rPr>
              <w:t>Version</w:t>
            </w:r>
          </w:p>
        </w:tc>
        <w:tc>
          <w:tcPr>
            <w:tcW w:w="3744" w:type="dxa"/>
          </w:tcPr>
          <w:p w14:paraId="1791092C" w14:textId="77777777" w:rsidR="00464E62" w:rsidRPr="00F17758" w:rsidRDefault="00464E62">
            <w:pPr>
              <w:pStyle w:val="Tabletext"/>
              <w:jc w:val="center"/>
              <w:rPr>
                <w:b/>
              </w:rPr>
            </w:pPr>
            <w:r w:rsidRPr="00F17758">
              <w:rPr>
                <w:b/>
              </w:rPr>
              <w:t>Description</w:t>
            </w:r>
          </w:p>
        </w:tc>
        <w:tc>
          <w:tcPr>
            <w:tcW w:w="2304" w:type="dxa"/>
          </w:tcPr>
          <w:p w14:paraId="32198E5D" w14:textId="77777777" w:rsidR="00464E62" w:rsidRPr="00F17758" w:rsidRDefault="00464E62">
            <w:pPr>
              <w:pStyle w:val="Tabletext"/>
              <w:jc w:val="center"/>
              <w:rPr>
                <w:b/>
              </w:rPr>
            </w:pPr>
            <w:r w:rsidRPr="00F17758">
              <w:rPr>
                <w:b/>
              </w:rPr>
              <w:t>Author</w:t>
            </w:r>
          </w:p>
        </w:tc>
      </w:tr>
      <w:tr w:rsidR="00464E62" w:rsidRPr="00F17758" w14:paraId="74BAFF97" w14:textId="77777777">
        <w:tc>
          <w:tcPr>
            <w:tcW w:w="2304" w:type="dxa"/>
          </w:tcPr>
          <w:p w14:paraId="11E48296" w14:textId="77777777" w:rsidR="00464E62" w:rsidRPr="00F17758" w:rsidRDefault="00464E62">
            <w:pPr>
              <w:pStyle w:val="Tabletext"/>
            </w:pPr>
            <w:r w:rsidRPr="00F17758">
              <w:t>&lt;dd/mmm/</w:t>
            </w:r>
            <w:proofErr w:type="spellStart"/>
            <w:r w:rsidRPr="00F17758">
              <w:t>yy</w:t>
            </w:r>
            <w:proofErr w:type="spellEnd"/>
            <w:r w:rsidRPr="00F17758">
              <w:t>&gt;</w:t>
            </w:r>
          </w:p>
        </w:tc>
        <w:tc>
          <w:tcPr>
            <w:tcW w:w="1152" w:type="dxa"/>
          </w:tcPr>
          <w:p w14:paraId="0672783B" w14:textId="2F19593B" w:rsidR="00464E62" w:rsidRPr="00F17758" w:rsidRDefault="0017245A">
            <w:pPr>
              <w:pStyle w:val="Tabletext"/>
            </w:pPr>
            <w:r>
              <w:t>1.0</w:t>
            </w:r>
          </w:p>
        </w:tc>
        <w:tc>
          <w:tcPr>
            <w:tcW w:w="3744" w:type="dxa"/>
          </w:tcPr>
          <w:p w14:paraId="707B2AB3" w14:textId="447618CA" w:rsidR="00464E62" w:rsidRPr="00F17758" w:rsidRDefault="0017245A">
            <w:pPr>
              <w:pStyle w:val="Tabletext"/>
            </w:pPr>
            <w:r>
              <w:t>Fill out section 3</w:t>
            </w:r>
          </w:p>
        </w:tc>
        <w:tc>
          <w:tcPr>
            <w:tcW w:w="2304" w:type="dxa"/>
          </w:tcPr>
          <w:p w14:paraId="402208DE" w14:textId="3EB8F609" w:rsidR="00464E62" w:rsidRPr="00F17758" w:rsidRDefault="0017245A">
            <w:pPr>
              <w:pStyle w:val="Tabletext"/>
            </w:pPr>
            <w:r>
              <w:t>Evans</w:t>
            </w:r>
          </w:p>
        </w:tc>
      </w:tr>
      <w:tr w:rsidR="00464E62" w:rsidRPr="00F17758" w14:paraId="6F1357BD" w14:textId="77777777">
        <w:tc>
          <w:tcPr>
            <w:tcW w:w="2304" w:type="dxa"/>
          </w:tcPr>
          <w:p w14:paraId="44EC46FB" w14:textId="58C5B437" w:rsidR="00464E62" w:rsidRPr="00F17758" w:rsidRDefault="0017245A">
            <w:pPr>
              <w:pStyle w:val="Tabletext"/>
            </w:pPr>
            <w:r>
              <w:t>3/21/2024</w:t>
            </w:r>
          </w:p>
        </w:tc>
        <w:tc>
          <w:tcPr>
            <w:tcW w:w="1152" w:type="dxa"/>
          </w:tcPr>
          <w:p w14:paraId="376BE03A" w14:textId="4C021993" w:rsidR="00464E62" w:rsidRPr="00F17758" w:rsidRDefault="0017245A">
            <w:pPr>
              <w:pStyle w:val="Tabletext"/>
            </w:pPr>
            <w:r>
              <w:t>1.1</w:t>
            </w:r>
          </w:p>
        </w:tc>
        <w:tc>
          <w:tcPr>
            <w:tcW w:w="3744" w:type="dxa"/>
          </w:tcPr>
          <w:p w14:paraId="4085F121" w14:textId="1598A1C5" w:rsidR="00464E62" w:rsidRPr="00F17758" w:rsidRDefault="0017245A">
            <w:pPr>
              <w:pStyle w:val="Tabletext"/>
            </w:pPr>
            <w:r>
              <w:t>Clean up section 3</w:t>
            </w:r>
          </w:p>
        </w:tc>
        <w:tc>
          <w:tcPr>
            <w:tcW w:w="2304" w:type="dxa"/>
          </w:tcPr>
          <w:p w14:paraId="6D805394" w14:textId="7C296637" w:rsidR="00464E62" w:rsidRPr="00F17758" w:rsidRDefault="0017245A">
            <w:pPr>
              <w:pStyle w:val="Tabletext"/>
            </w:pPr>
            <w:r>
              <w:t>Katie</w:t>
            </w:r>
          </w:p>
        </w:tc>
      </w:tr>
      <w:tr w:rsidR="00464E62" w:rsidRPr="00F17758" w14:paraId="17517A15" w14:textId="77777777">
        <w:tc>
          <w:tcPr>
            <w:tcW w:w="2304" w:type="dxa"/>
          </w:tcPr>
          <w:p w14:paraId="5419DAFB" w14:textId="77777777" w:rsidR="00464E62" w:rsidRPr="00F17758" w:rsidRDefault="00464E62">
            <w:pPr>
              <w:pStyle w:val="Tabletext"/>
            </w:pPr>
          </w:p>
        </w:tc>
        <w:tc>
          <w:tcPr>
            <w:tcW w:w="1152" w:type="dxa"/>
          </w:tcPr>
          <w:p w14:paraId="7EF2A99E" w14:textId="77777777" w:rsidR="00464E62" w:rsidRPr="00F17758" w:rsidRDefault="00464E62">
            <w:pPr>
              <w:pStyle w:val="Tabletext"/>
            </w:pPr>
          </w:p>
        </w:tc>
        <w:tc>
          <w:tcPr>
            <w:tcW w:w="3744" w:type="dxa"/>
          </w:tcPr>
          <w:p w14:paraId="3E621BD1" w14:textId="77777777" w:rsidR="00464E62" w:rsidRPr="00F17758" w:rsidRDefault="00464E62">
            <w:pPr>
              <w:pStyle w:val="Tabletext"/>
            </w:pPr>
          </w:p>
        </w:tc>
        <w:tc>
          <w:tcPr>
            <w:tcW w:w="2304" w:type="dxa"/>
          </w:tcPr>
          <w:p w14:paraId="54D1FFDC" w14:textId="77777777" w:rsidR="00464E62" w:rsidRPr="00F17758" w:rsidRDefault="00464E62">
            <w:pPr>
              <w:pStyle w:val="Tabletext"/>
            </w:pPr>
          </w:p>
        </w:tc>
      </w:tr>
      <w:tr w:rsidR="00464E62" w:rsidRPr="00F17758" w14:paraId="396ACFE4" w14:textId="77777777">
        <w:tc>
          <w:tcPr>
            <w:tcW w:w="2304" w:type="dxa"/>
          </w:tcPr>
          <w:p w14:paraId="2BC54555" w14:textId="77777777" w:rsidR="00464E62" w:rsidRPr="00F17758" w:rsidRDefault="00464E62">
            <w:pPr>
              <w:pStyle w:val="Tabletext"/>
            </w:pPr>
          </w:p>
        </w:tc>
        <w:tc>
          <w:tcPr>
            <w:tcW w:w="1152" w:type="dxa"/>
          </w:tcPr>
          <w:p w14:paraId="4A018F37" w14:textId="77777777" w:rsidR="00464E62" w:rsidRPr="00F17758" w:rsidRDefault="00464E62">
            <w:pPr>
              <w:pStyle w:val="Tabletext"/>
            </w:pPr>
          </w:p>
        </w:tc>
        <w:tc>
          <w:tcPr>
            <w:tcW w:w="3744" w:type="dxa"/>
          </w:tcPr>
          <w:p w14:paraId="38E019CE" w14:textId="77777777" w:rsidR="00464E62" w:rsidRPr="00F17758" w:rsidRDefault="00464E62">
            <w:pPr>
              <w:pStyle w:val="Tabletext"/>
            </w:pPr>
          </w:p>
        </w:tc>
        <w:tc>
          <w:tcPr>
            <w:tcW w:w="2304" w:type="dxa"/>
          </w:tcPr>
          <w:p w14:paraId="084AD219" w14:textId="77777777" w:rsidR="00464E62" w:rsidRPr="00F17758" w:rsidRDefault="00464E62">
            <w:pPr>
              <w:pStyle w:val="Tabletext"/>
            </w:pPr>
          </w:p>
        </w:tc>
      </w:tr>
    </w:tbl>
    <w:p w14:paraId="51B62A41" w14:textId="77777777" w:rsidR="00464E62" w:rsidRPr="00F17758" w:rsidRDefault="00464E62"/>
    <w:p w14:paraId="547FE3F1" w14:textId="77777777" w:rsidR="00464E62" w:rsidRPr="00F17758" w:rsidRDefault="00464E62">
      <w:pPr>
        <w:pStyle w:val="Title"/>
      </w:pPr>
      <w:r w:rsidRPr="00F17758">
        <w:br w:type="page"/>
      </w:r>
      <w:r w:rsidRPr="00F17758">
        <w:lastRenderedPageBreak/>
        <w:t>Table of Contents</w:t>
      </w:r>
    </w:p>
    <w:p w14:paraId="495876B5" w14:textId="77777777" w:rsidR="00464E62" w:rsidRPr="00F17758" w:rsidRDefault="00464E62">
      <w:pPr>
        <w:pStyle w:val="TOC1"/>
        <w:tabs>
          <w:tab w:val="left" w:pos="432"/>
        </w:tabs>
        <w:rPr>
          <w:sz w:val="24"/>
          <w:szCs w:val="24"/>
        </w:rPr>
      </w:pPr>
      <w:r w:rsidRPr="00F17758">
        <w:fldChar w:fldCharType="begin"/>
      </w:r>
      <w:r w:rsidRPr="00F17758">
        <w:instrText xml:space="preserve"> TOC \o "1-3" </w:instrText>
      </w:r>
      <w:r w:rsidRPr="00F17758">
        <w:fldChar w:fldCharType="separate"/>
      </w:r>
      <w:r w:rsidRPr="00F17758">
        <w:rPr>
          <w:szCs w:val="24"/>
        </w:rPr>
        <w:t>1.</w:t>
      </w:r>
      <w:r w:rsidRPr="00F17758">
        <w:rPr>
          <w:sz w:val="24"/>
          <w:szCs w:val="24"/>
        </w:rPr>
        <w:tab/>
      </w:r>
      <w:r w:rsidRPr="00F17758">
        <w:rPr>
          <w:szCs w:val="24"/>
        </w:rPr>
        <w:t>Introduction</w:t>
      </w:r>
      <w:r w:rsidRPr="00F17758">
        <w:tab/>
      </w:r>
      <w:r w:rsidRPr="00F17758">
        <w:fldChar w:fldCharType="begin"/>
      </w:r>
      <w:r w:rsidRPr="00F17758">
        <w:instrText xml:space="preserve"> PAGEREF _Toc5537887 \h </w:instrText>
      </w:r>
      <w:r w:rsidRPr="00F17758">
        <w:fldChar w:fldCharType="separate"/>
      </w:r>
      <w:r w:rsidR="00F17758">
        <w:rPr>
          <w:noProof/>
        </w:rPr>
        <w:t>4</w:t>
      </w:r>
      <w:r w:rsidRPr="00F17758">
        <w:fldChar w:fldCharType="end"/>
      </w:r>
    </w:p>
    <w:p w14:paraId="61CED5A5" w14:textId="77777777" w:rsidR="00464E62" w:rsidRPr="00F17758" w:rsidRDefault="00464E62">
      <w:pPr>
        <w:pStyle w:val="TOC2"/>
        <w:tabs>
          <w:tab w:val="left" w:pos="1000"/>
        </w:tabs>
        <w:rPr>
          <w:sz w:val="24"/>
          <w:szCs w:val="24"/>
        </w:rPr>
      </w:pPr>
      <w:r w:rsidRPr="00F17758">
        <w:t>1.1</w:t>
      </w:r>
      <w:r w:rsidRPr="00F17758">
        <w:rPr>
          <w:sz w:val="24"/>
          <w:szCs w:val="24"/>
        </w:rPr>
        <w:tab/>
      </w:r>
      <w:r w:rsidRPr="00F17758">
        <w:t>Purpose</w:t>
      </w:r>
      <w:r w:rsidRPr="00F17758">
        <w:tab/>
      </w:r>
      <w:r w:rsidRPr="00F17758">
        <w:fldChar w:fldCharType="begin"/>
      </w:r>
      <w:r w:rsidRPr="00F17758">
        <w:instrText xml:space="preserve"> PAGEREF _Toc5537888 \h </w:instrText>
      </w:r>
      <w:r w:rsidRPr="00F17758">
        <w:fldChar w:fldCharType="separate"/>
      </w:r>
      <w:r w:rsidR="00F17758">
        <w:rPr>
          <w:noProof/>
        </w:rPr>
        <w:t>4</w:t>
      </w:r>
      <w:r w:rsidRPr="00F17758">
        <w:fldChar w:fldCharType="end"/>
      </w:r>
    </w:p>
    <w:p w14:paraId="56E6F741" w14:textId="77777777" w:rsidR="00464E62" w:rsidRPr="00F17758" w:rsidRDefault="00464E62">
      <w:pPr>
        <w:pStyle w:val="TOC2"/>
        <w:tabs>
          <w:tab w:val="left" w:pos="1000"/>
        </w:tabs>
        <w:rPr>
          <w:sz w:val="24"/>
          <w:szCs w:val="24"/>
        </w:rPr>
      </w:pPr>
      <w:r w:rsidRPr="00F17758">
        <w:t>1.2</w:t>
      </w:r>
      <w:r w:rsidRPr="00F17758">
        <w:rPr>
          <w:sz w:val="24"/>
          <w:szCs w:val="24"/>
        </w:rPr>
        <w:tab/>
      </w:r>
      <w:r w:rsidRPr="00F17758">
        <w:t>Scope</w:t>
      </w:r>
      <w:r w:rsidRPr="00F17758">
        <w:tab/>
      </w:r>
      <w:r w:rsidRPr="00F17758">
        <w:fldChar w:fldCharType="begin"/>
      </w:r>
      <w:r w:rsidRPr="00F17758">
        <w:instrText xml:space="preserve"> PAGEREF _Toc5537889 \h </w:instrText>
      </w:r>
      <w:r w:rsidRPr="00F17758">
        <w:fldChar w:fldCharType="separate"/>
      </w:r>
      <w:r w:rsidR="00F17758">
        <w:rPr>
          <w:noProof/>
        </w:rPr>
        <w:t>4</w:t>
      </w:r>
      <w:r w:rsidRPr="00F17758">
        <w:fldChar w:fldCharType="end"/>
      </w:r>
    </w:p>
    <w:p w14:paraId="75A84A0F" w14:textId="77777777" w:rsidR="00464E62" w:rsidRPr="00F17758" w:rsidRDefault="00464E62">
      <w:pPr>
        <w:pStyle w:val="TOC2"/>
        <w:tabs>
          <w:tab w:val="left" w:pos="1000"/>
        </w:tabs>
        <w:rPr>
          <w:sz w:val="24"/>
          <w:szCs w:val="24"/>
        </w:rPr>
      </w:pPr>
      <w:r w:rsidRPr="00F17758">
        <w:t>1.3</w:t>
      </w:r>
      <w:r w:rsidRPr="00F17758">
        <w:rPr>
          <w:sz w:val="24"/>
          <w:szCs w:val="24"/>
        </w:rPr>
        <w:tab/>
      </w:r>
      <w:r w:rsidRPr="00F17758">
        <w:t>Definitions, Acronyms, and Abbreviations</w:t>
      </w:r>
      <w:r w:rsidRPr="00F17758">
        <w:tab/>
      </w:r>
      <w:r w:rsidRPr="00F17758">
        <w:fldChar w:fldCharType="begin"/>
      </w:r>
      <w:r w:rsidRPr="00F17758">
        <w:instrText xml:space="preserve"> PAGEREF _Toc5537890 \h </w:instrText>
      </w:r>
      <w:r w:rsidRPr="00F17758">
        <w:fldChar w:fldCharType="separate"/>
      </w:r>
      <w:r w:rsidR="00F17758">
        <w:rPr>
          <w:noProof/>
        </w:rPr>
        <w:t>4</w:t>
      </w:r>
      <w:r w:rsidRPr="00F17758">
        <w:fldChar w:fldCharType="end"/>
      </w:r>
    </w:p>
    <w:p w14:paraId="542E0C4C" w14:textId="77777777" w:rsidR="00464E62" w:rsidRPr="00F17758" w:rsidRDefault="00464E62">
      <w:pPr>
        <w:pStyle w:val="TOC2"/>
        <w:tabs>
          <w:tab w:val="left" w:pos="1000"/>
        </w:tabs>
        <w:rPr>
          <w:sz w:val="24"/>
          <w:szCs w:val="24"/>
        </w:rPr>
      </w:pPr>
      <w:r w:rsidRPr="00F17758">
        <w:t>1.4</w:t>
      </w:r>
      <w:r w:rsidRPr="00F17758">
        <w:rPr>
          <w:sz w:val="24"/>
          <w:szCs w:val="24"/>
        </w:rPr>
        <w:tab/>
      </w:r>
      <w:r w:rsidRPr="00F17758">
        <w:t>References</w:t>
      </w:r>
      <w:r w:rsidRPr="00F17758">
        <w:tab/>
      </w:r>
      <w:r w:rsidRPr="00F17758">
        <w:fldChar w:fldCharType="begin"/>
      </w:r>
      <w:r w:rsidRPr="00F17758">
        <w:instrText xml:space="preserve"> PAGEREF _Toc5537891 \h </w:instrText>
      </w:r>
      <w:r w:rsidRPr="00F17758">
        <w:fldChar w:fldCharType="separate"/>
      </w:r>
      <w:r w:rsidR="00F17758">
        <w:rPr>
          <w:noProof/>
        </w:rPr>
        <w:t>4</w:t>
      </w:r>
      <w:r w:rsidRPr="00F17758">
        <w:fldChar w:fldCharType="end"/>
      </w:r>
    </w:p>
    <w:p w14:paraId="059A9A5A" w14:textId="77777777" w:rsidR="00464E62" w:rsidRPr="00F17758" w:rsidRDefault="00464E62">
      <w:pPr>
        <w:pStyle w:val="TOC2"/>
        <w:tabs>
          <w:tab w:val="left" w:pos="1000"/>
        </w:tabs>
        <w:rPr>
          <w:sz w:val="24"/>
          <w:szCs w:val="24"/>
        </w:rPr>
      </w:pPr>
      <w:r w:rsidRPr="00F17758">
        <w:t>1.5</w:t>
      </w:r>
      <w:r w:rsidRPr="00F17758">
        <w:rPr>
          <w:sz w:val="24"/>
          <w:szCs w:val="24"/>
        </w:rPr>
        <w:tab/>
      </w:r>
      <w:r w:rsidRPr="00F17758">
        <w:t>Overview</w:t>
      </w:r>
      <w:r w:rsidRPr="00F17758">
        <w:tab/>
      </w:r>
      <w:r w:rsidRPr="00F17758">
        <w:fldChar w:fldCharType="begin"/>
      </w:r>
      <w:r w:rsidRPr="00F17758">
        <w:instrText xml:space="preserve"> PAGEREF _Toc5537892 \h </w:instrText>
      </w:r>
      <w:r w:rsidRPr="00F17758">
        <w:fldChar w:fldCharType="separate"/>
      </w:r>
      <w:r w:rsidR="00F17758">
        <w:rPr>
          <w:noProof/>
        </w:rPr>
        <w:t>4</w:t>
      </w:r>
      <w:r w:rsidRPr="00F17758">
        <w:fldChar w:fldCharType="end"/>
      </w:r>
    </w:p>
    <w:p w14:paraId="172020E6" w14:textId="77777777" w:rsidR="00464E62" w:rsidRPr="00F17758" w:rsidRDefault="00464E62">
      <w:pPr>
        <w:pStyle w:val="TOC1"/>
        <w:tabs>
          <w:tab w:val="left" w:pos="432"/>
        </w:tabs>
        <w:rPr>
          <w:sz w:val="24"/>
          <w:szCs w:val="24"/>
        </w:rPr>
      </w:pPr>
      <w:r w:rsidRPr="00F17758">
        <w:rPr>
          <w:szCs w:val="24"/>
        </w:rPr>
        <w:t>2.</w:t>
      </w:r>
      <w:r w:rsidRPr="00F17758">
        <w:rPr>
          <w:sz w:val="24"/>
          <w:szCs w:val="24"/>
        </w:rPr>
        <w:tab/>
      </w:r>
      <w:r w:rsidRPr="00F17758">
        <w:rPr>
          <w:szCs w:val="24"/>
        </w:rPr>
        <w:t>Overall Description</w:t>
      </w:r>
      <w:r w:rsidRPr="00F17758">
        <w:tab/>
      </w:r>
      <w:r w:rsidRPr="00F17758">
        <w:fldChar w:fldCharType="begin"/>
      </w:r>
      <w:r w:rsidRPr="00F17758">
        <w:instrText xml:space="preserve"> PAGEREF _Toc5537893 \h </w:instrText>
      </w:r>
      <w:r w:rsidRPr="00F17758">
        <w:fldChar w:fldCharType="separate"/>
      </w:r>
      <w:r w:rsidR="00F17758">
        <w:rPr>
          <w:noProof/>
        </w:rPr>
        <w:t>5</w:t>
      </w:r>
      <w:r w:rsidRPr="00F17758">
        <w:fldChar w:fldCharType="end"/>
      </w:r>
    </w:p>
    <w:p w14:paraId="469AE5DB" w14:textId="77777777" w:rsidR="00464E62" w:rsidRPr="00F17758" w:rsidRDefault="00464E62">
      <w:pPr>
        <w:pStyle w:val="TOC2"/>
        <w:tabs>
          <w:tab w:val="left" w:pos="1000"/>
        </w:tabs>
        <w:rPr>
          <w:sz w:val="24"/>
          <w:szCs w:val="24"/>
        </w:rPr>
      </w:pPr>
      <w:r w:rsidRPr="00F17758">
        <w:t>2.1</w:t>
      </w:r>
      <w:r w:rsidRPr="00F17758">
        <w:rPr>
          <w:sz w:val="24"/>
          <w:szCs w:val="24"/>
        </w:rPr>
        <w:tab/>
      </w:r>
      <w:r w:rsidRPr="00F17758">
        <w:t>Product perspective</w:t>
      </w:r>
      <w:r w:rsidRPr="00F17758">
        <w:tab/>
      </w:r>
      <w:r w:rsidRPr="00F17758">
        <w:fldChar w:fldCharType="begin"/>
      </w:r>
      <w:r w:rsidRPr="00F17758">
        <w:instrText xml:space="preserve"> PAGEREF _Toc5537894 \h </w:instrText>
      </w:r>
      <w:r w:rsidRPr="00F17758">
        <w:fldChar w:fldCharType="separate"/>
      </w:r>
      <w:r w:rsidR="00F17758">
        <w:rPr>
          <w:noProof/>
        </w:rPr>
        <w:t>5</w:t>
      </w:r>
      <w:r w:rsidRPr="00F17758">
        <w:fldChar w:fldCharType="end"/>
      </w:r>
    </w:p>
    <w:p w14:paraId="3F70D548" w14:textId="77777777" w:rsidR="00464E62" w:rsidRPr="00F17758" w:rsidRDefault="00464E62">
      <w:pPr>
        <w:pStyle w:val="TOC3"/>
        <w:tabs>
          <w:tab w:val="left" w:pos="1600"/>
        </w:tabs>
        <w:rPr>
          <w:sz w:val="24"/>
          <w:szCs w:val="24"/>
        </w:rPr>
      </w:pPr>
      <w:r w:rsidRPr="00F17758">
        <w:t>2.1.1</w:t>
      </w:r>
      <w:r w:rsidRPr="00F17758">
        <w:rPr>
          <w:sz w:val="24"/>
          <w:szCs w:val="24"/>
        </w:rPr>
        <w:tab/>
      </w:r>
      <w:r w:rsidRPr="00F17758">
        <w:t xml:space="preserve">System </w:t>
      </w:r>
      <w:r w:rsidR="00F17758" w:rsidRPr="00F17758">
        <w:t>Interfaces</w:t>
      </w:r>
      <w:r w:rsidRPr="00F17758">
        <w:tab/>
      </w:r>
      <w:r w:rsidRPr="00F17758">
        <w:fldChar w:fldCharType="begin"/>
      </w:r>
      <w:r w:rsidRPr="00F17758">
        <w:instrText xml:space="preserve"> PAGEREF _Toc5537895 \h </w:instrText>
      </w:r>
      <w:r w:rsidRPr="00F17758">
        <w:fldChar w:fldCharType="separate"/>
      </w:r>
      <w:r w:rsidR="00F17758">
        <w:rPr>
          <w:noProof/>
        </w:rPr>
        <w:t>5</w:t>
      </w:r>
      <w:r w:rsidRPr="00F17758">
        <w:fldChar w:fldCharType="end"/>
      </w:r>
    </w:p>
    <w:p w14:paraId="66B2F303" w14:textId="77777777" w:rsidR="00464E62" w:rsidRPr="00F17758" w:rsidRDefault="00464E62">
      <w:pPr>
        <w:pStyle w:val="TOC3"/>
        <w:tabs>
          <w:tab w:val="left" w:pos="1600"/>
        </w:tabs>
        <w:rPr>
          <w:sz w:val="24"/>
          <w:szCs w:val="24"/>
        </w:rPr>
      </w:pPr>
      <w:r w:rsidRPr="00F17758">
        <w:t>2.1.2</w:t>
      </w:r>
      <w:r w:rsidRPr="00F17758">
        <w:rPr>
          <w:sz w:val="24"/>
          <w:szCs w:val="24"/>
        </w:rPr>
        <w:tab/>
      </w:r>
      <w:r w:rsidRPr="00F17758">
        <w:t>User Interfaces</w:t>
      </w:r>
      <w:r w:rsidRPr="00F17758">
        <w:tab/>
      </w:r>
      <w:r w:rsidRPr="00F17758">
        <w:fldChar w:fldCharType="begin"/>
      </w:r>
      <w:r w:rsidRPr="00F17758">
        <w:instrText xml:space="preserve"> PAGEREF _Toc5537896 \h </w:instrText>
      </w:r>
      <w:r w:rsidRPr="00F17758">
        <w:fldChar w:fldCharType="separate"/>
      </w:r>
      <w:r w:rsidR="00F17758">
        <w:rPr>
          <w:noProof/>
        </w:rPr>
        <w:t>5</w:t>
      </w:r>
      <w:r w:rsidRPr="00F17758">
        <w:fldChar w:fldCharType="end"/>
      </w:r>
    </w:p>
    <w:p w14:paraId="7A219B58" w14:textId="77777777" w:rsidR="00464E62" w:rsidRPr="00F17758" w:rsidRDefault="00464E62">
      <w:pPr>
        <w:pStyle w:val="TOC3"/>
        <w:tabs>
          <w:tab w:val="left" w:pos="1600"/>
        </w:tabs>
        <w:rPr>
          <w:sz w:val="24"/>
          <w:szCs w:val="24"/>
        </w:rPr>
      </w:pPr>
      <w:r w:rsidRPr="00F17758">
        <w:t>2.1.3</w:t>
      </w:r>
      <w:r w:rsidRPr="00F17758">
        <w:rPr>
          <w:sz w:val="24"/>
          <w:szCs w:val="24"/>
        </w:rPr>
        <w:tab/>
      </w:r>
      <w:r w:rsidRPr="00F17758">
        <w:t>Hardware Interfaces</w:t>
      </w:r>
      <w:r w:rsidRPr="00F17758">
        <w:tab/>
      </w:r>
      <w:r w:rsidRPr="00F17758">
        <w:fldChar w:fldCharType="begin"/>
      </w:r>
      <w:r w:rsidRPr="00F17758">
        <w:instrText xml:space="preserve"> PAGEREF _Toc5537897 \h </w:instrText>
      </w:r>
      <w:r w:rsidRPr="00F17758">
        <w:fldChar w:fldCharType="separate"/>
      </w:r>
      <w:r w:rsidR="00F17758">
        <w:rPr>
          <w:noProof/>
        </w:rPr>
        <w:t>5</w:t>
      </w:r>
      <w:r w:rsidRPr="00F17758">
        <w:fldChar w:fldCharType="end"/>
      </w:r>
    </w:p>
    <w:p w14:paraId="76517654" w14:textId="77777777" w:rsidR="00464E62" w:rsidRPr="00F17758" w:rsidRDefault="00464E62">
      <w:pPr>
        <w:pStyle w:val="TOC3"/>
        <w:tabs>
          <w:tab w:val="left" w:pos="1600"/>
        </w:tabs>
        <w:rPr>
          <w:sz w:val="24"/>
          <w:szCs w:val="24"/>
        </w:rPr>
      </w:pPr>
      <w:r w:rsidRPr="00F17758">
        <w:t>2.1.4</w:t>
      </w:r>
      <w:r w:rsidRPr="00F17758">
        <w:rPr>
          <w:sz w:val="24"/>
          <w:szCs w:val="24"/>
        </w:rPr>
        <w:tab/>
      </w:r>
      <w:r w:rsidRPr="00F17758">
        <w:t>Software Interfaces</w:t>
      </w:r>
      <w:r w:rsidRPr="00F17758">
        <w:tab/>
      </w:r>
      <w:r w:rsidRPr="00F17758">
        <w:fldChar w:fldCharType="begin"/>
      </w:r>
      <w:r w:rsidRPr="00F17758">
        <w:instrText xml:space="preserve"> PAGEREF _Toc5537898 \h </w:instrText>
      </w:r>
      <w:r w:rsidRPr="00F17758">
        <w:fldChar w:fldCharType="separate"/>
      </w:r>
      <w:r w:rsidR="00F17758">
        <w:rPr>
          <w:noProof/>
        </w:rPr>
        <w:t>5</w:t>
      </w:r>
      <w:r w:rsidRPr="00F17758">
        <w:fldChar w:fldCharType="end"/>
      </w:r>
    </w:p>
    <w:p w14:paraId="2E355BFE" w14:textId="77777777" w:rsidR="00464E62" w:rsidRPr="00F17758" w:rsidRDefault="00464E62">
      <w:pPr>
        <w:pStyle w:val="TOC3"/>
        <w:tabs>
          <w:tab w:val="left" w:pos="1600"/>
        </w:tabs>
        <w:rPr>
          <w:sz w:val="24"/>
          <w:szCs w:val="24"/>
        </w:rPr>
      </w:pPr>
      <w:r w:rsidRPr="00F17758">
        <w:t>2.1.5</w:t>
      </w:r>
      <w:r w:rsidRPr="00F17758">
        <w:rPr>
          <w:sz w:val="24"/>
          <w:szCs w:val="24"/>
        </w:rPr>
        <w:tab/>
      </w:r>
      <w:r w:rsidRPr="00F17758">
        <w:t>Communication Interfaces</w:t>
      </w:r>
      <w:r w:rsidRPr="00F17758">
        <w:tab/>
      </w:r>
      <w:r w:rsidRPr="00F17758">
        <w:fldChar w:fldCharType="begin"/>
      </w:r>
      <w:r w:rsidRPr="00F17758">
        <w:instrText xml:space="preserve"> PAGEREF _Toc5537899 \h </w:instrText>
      </w:r>
      <w:r w:rsidRPr="00F17758">
        <w:fldChar w:fldCharType="separate"/>
      </w:r>
      <w:r w:rsidR="00F17758">
        <w:rPr>
          <w:noProof/>
        </w:rPr>
        <w:t>5</w:t>
      </w:r>
      <w:r w:rsidRPr="00F17758">
        <w:fldChar w:fldCharType="end"/>
      </w:r>
    </w:p>
    <w:p w14:paraId="5016F344" w14:textId="77777777" w:rsidR="00464E62" w:rsidRPr="00F17758" w:rsidRDefault="00464E62">
      <w:pPr>
        <w:pStyle w:val="TOC3"/>
        <w:tabs>
          <w:tab w:val="left" w:pos="1600"/>
        </w:tabs>
        <w:rPr>
          <w:sz w:val="24"/>
          <w:szCs w:val="24"/>
        </w:rPr>
      </w:pPr>
      <w:r w:rsidRPr="00F17758">
        <w:t>2.1.6</w:t>
      </w:r>
      <w:r w:rsidRPr="00F17758">
        <w:rPr>
          <w:sz w:val="24"/>
          <w:szCs w:val="24"/>
        </w:rPr>
        <w:tab/>
      </w:r>
      <w:r w:rsidRPr="00F17758">
        <w:t>Memory Constraints</w:t>
      </w:r>
      <w:r w:rsidRPr="00F17758">
        <w:tab/>
      </w:r>
      <w:r w:rsidRPr="00F17758">
        <w:fldChar w:fldCharType="begin"/>
      </w:r>
      <w:r w:rsidRPr="00F17758">
        <w:instrText xml:space="preserve"> PAGEREF _Toc5537900 \h </w:instrText>
      </w:r>
      <w:r w:rsidRPr="00F17758">
        <w:fldChar w:fldCharType="separate"/>
      </w:r>
      <w:r w:rsidR="00F17758">
        <w:rPr>
          <w:noProof/>
        </w:rPr>
        <w:t>5</w:t>
      </w:r>
      <w:r w:rsidRPr="00F17758">
        <w:fldChar w:fldCharType="end"/>
      </w:r>
    </w:p>
    <w:p w14:paraId="1B7F694C" w14:textId="77777777" w:rsidR="00464E62" w:rsidRPr="00F17758" w:rsidRDefault="00464E62">
      <w:pPr>
        <w:pStyle w:val="TOC3"/>
        <w:tabs>
          <w:tab w:val="left" w:pos="1600"/>
        </w:tabs>
        <w:rPr>
          <w:sz w:val="24"/>
          <w:szCs w:val="24"/>
        </w:rPr>
      </w:pPr>
      <w:r w:rsidRPr="00F17758">
        <w:t>2.1.7</w:t>
      </w:r>
      <w:r w:rsidRPr="00F17758">
        <w:rPr>
          <w:sz w:val="24"/>
          <w:szCs w:val="24"/>
        </w:rPr>
        <w:tab/>
      </w:r>
      <w:r w:rsidRPr="00F17758">
        <w:t>Operations</w:t>
      </w:r>
      <w:r w:rsidRPr="00F17758">
        <w:tab/>
      </w:r>
      <w:r w:rsidRPr="00F17758">
        <w:fldChar w:fldCharType="begin"/>
      </w:r>
      <w:r w:rsidRPr="00F17758">
        <w:instrText xml:space="preserve"> PAGEREF _Toc5537901 \h </w:instrText>
      </w:r>
      <w:r w:rsidRPr="00F17758">
        <w:fldChar w:fldCharType="separate"/>
      </w:r>
      <w:r w:rsidR="00F17758">
        <w:rPr>
          <w:noProof/>
        </w:rPr>
        <w:t>5</w:t>
      </w:r>
      <w:r w:rsidRPr="00F17758">
        <w:fldChar w:fldCharType="end"/>
      </w:r>
    </w:p>
    <w:p w14:paraId="01F74A2D" w14:textId="77777777" w:rsidR="00464E62" w:rsidRPr="00F17758" w:rsidRDefault="00464E62">
      <w:pPr>
        <w:pStyle w:val="TOC2"/>
        <w:tabs>
          <w:tab w:val="left" w:pos="1000"/>
        </w:tabs>
        <w:rPr>
          <w:sz w:val="24"/>
          <w:szCs w:val="24"/>
        </w:rPr>
      </w:pPr>
      <w:r w:rsidRPr="00F17758">
        <w:t>2.2</w:t>
      </w:r>
      <w:r w:rsidRPr="00F17758">
        <w:rPr>
          <w:sz w:val="24"/>
          <w:szCs w:val="24"/>
        </w:rPr>
        <w:tab/>
      </w:r>
      <w:r w:rsidRPr="00F17758">
        <w:t>Product functions</w:t>
      </w:r>
      <w:r w:rsidRPr="00F17758">
        <w:tab/>
      </w:r>
      <w:r w:rsidRPr="00F17758">
        <w:fldChar w:fldCharType="begin"/>
      </w:r>
      <w:r w:rsidRPr="00F17758">
        <w:instrText xml:space="preserve"> PAGEREF _Toc5537902 \h </w:instrText>
      </w:r>
      <w:r w:rsidRPr="00F17758">
        <w:fldChar w:fldCharType="separate"/>
      </w:r>
      <w:r w:rsidR="00F17758">
        <w:rPr>
          <w:noProof/>
        </w:rPr>
        <w:t>5</w:t>
      </w:r>
      <w:r w:rsidRPr="00F17758">
        <w:fldChar w:fldCharType="end"/>
      </w:r>
    </w:p>
    <w:p w14:paraId="06E5515B" w14:textId="77777777" w:rsidR="00464E62" w:rsidRPr="00F17758" w:rsidRDefault="00464E62">
      <w:pPr>
        <w:pStyle w:val="TOC2"/>
        <w:tabs>
          <w:tab w:val="left" w:pos="1000"/>
        </w:tabs>
        <w:rPr>
          <w:sz w:val="24"/>
          <w:szCs w:val="24"/>
        </w:rPr>
      </w:pPr>
      <w:r w:rsidRPr="00F17758">
        <w:t>2.3</w:t>
      </w:r>
      <w:r w:rsidRPr="00F17758">
        <w:rPr>
          <w:sz w:val="24"/>
          <w:szCs w:val="24"/>
        </w:rPr>
        <w:tab/>
      </w:r>
      <w:r w:rsidRPr="00F17758">
        <w:t>User characteristics</w:t>
      </w:r>
      <w:r w:rsidRPr="00F17758">
        <w:tab/>
      </w:r>
      <w:r w:rsidRPr="00F17758">
        <w:fldChar w:fldCharType="begin"/>
      </w:r>
      <w:r w:rsidRPr="00F17758">
        <w:instrText xml:space="preserve"> PAGEREF _Toc5537903 \h </w:instrText>
      </w:r>
      <w:r w:rsidRPr="00F17758">
        <w:fldChar w:fldCharType="separate"/>
      </w:r>
      <w:r w:rsidR="00F17758">
        <w:rPr>
          <w:noProof/>
        </w:rPr>
        <w:t>5</w:t>
      </w:r>
      <w:r w:rsidRPr="00F17758">
        <w:fldChar w:fldCharType="end"/>
      </w:r>
    </w:p>
    <w:p w14:paraId="266EBB99" w14:textId="77777777" w:rsidR="00464E62" w:rsidRPr="00F17758" w:rsidRDefault="00464E62">
      <w:pPr>
        <w:pStyle w:val="TOC2"/>
        <w:tabs>
          <w:tab w:val="left" w:pos="1000"/>
        </w:tabs>
        <w:rPr>
          <w:sz w:val="24"/>
          <w:szCs w:val="24"/>
        </w:rPr>
      </w:pPr>
      <w:r w:rsidRPr="00F17758">
        <w:t>2.4</w:t>
      </w:r>
      <w:r w:rsidRPr="00F17758">
        <w:rPr>
          <w:sz w:val="24"/>
          <w:szCs w:val="24"/>
        </w:rPr>
        <w:tab/>
      </w:r>
      <w:r w:rsidRPr="00F17758">
        <w:t>Constraints</w:t>
      </w:r>
      <w:r w:rsidRPr="00F17758">
        <w:tab/>
      </w:r>
      <w:r w:rsidRPr="00F17758">
        <w:fldChar w:fldCharType="begin"/>
      </w:r>
      <w:r w:rsidRPr="00F17758">
        <w:instrText xml:space="preserve"> PAGEREF _Toc5537904 \h </w:instrText>
      </w:r>
      <w:r w:rsidRPr="00F17758">
        <w:fldChar w:fldCharType="separate"/>
      </w:r>
      <w:r w:rsidR="00F17758">
        <w:rPr>
          <w:noProof/>
        </w:rPr>
        <w:t>5</w:t>
      </w:r>
      <w:r w:rsidRPr="00F17758">
        <w:fldChar w:fldCharType="end"/>
      </w:r>
    </w:p>
    <w:p w14:paraId="011F9526" w14:textId="77777777" w:rsidR="00464E62" w:rsidRPr="00F17758" w:rsidRDefault="00464E62">
      <w:pPr>
        <w:pStyle w:val="TOC2"/>
        <w:tabs>
          <w:tab w:val="left" w:pos="1000"/>
        </w:tabs>
        <w:rPr>
          <w:sz w:val="24"/>
          <w:szCs w:val="24"/>
        </w:rPr>
      </w:pPr>
      <w:r w:rsidRPr="00F17758">
        <w:t>2.5</w:t>
      </w:r>
      <w:r w:rsidRPr="00F17758">
        <w:rPr>
          <w:sz w:val="24"/>
          <w:szCs w:val="24"/>
        </w:rPr>
        <w:tab/>
      </w:r>
      <w:r w:rsidRPr="00F17758">
        <w:t>Assumptions and dependencies</w:t>
      </w:r>
      <w:r w:rsidRPr="00F17758">
        <w:tab/>
      </w:r>
      <w:r w:rsidRPr="00F17758">
        <w:fldChar w:fldCharType="begin"/>
      </w:r>
      <w:r w:rsidRPr="00F17758">
        <w:instrText xml:space="preserve"> PAGEREF _Toc5537905 \h </w:instrText>
      </w:r>
      <w:r w:rsidRPr="00F17758">
        <w:fldChar w:fldCharType="separate"/>
      </w:r>
      <w:r w:rsidR="00F17758">
        <w:rPr>
          <w:noProof/>
        </w:rPr>
        <w:t>5</w:t>
      </w:r>
      <w:r w:rsidRPr="00F17758">
        <w:fldChar w:fldCharType="end"/>
      </w:r>
    </w:p>
    <w:p w14:paraId="33A97C5A" w14:textId="77777777" w:rsidR="00464E62" w:rsidRPr="00F17758" w:rsidRDefault="00464E62">
      <w:pPr>
        <w:pStyle w:val="TOC2"/>
        <w:tabs>
          <w:tab w:val="left" w:pos="1000"/>
        </w:tabs>
        <w:rPr>
          <w:sz w:val="24"/>
          <w:szCs w:val="24"/>
        </w:rPr>
      </w:pPr>
      <w:r w:rsidRPr="00F17758">
        <w:t>2.6</w:t>
      </w:r>
      <w:r w:rsidRPr="00F17758">
        <w:rPr>
          <w:sz w:val="24"/>
          <w:szCs w:val="24"/>
        </w:rPr>
        <w:tab/>
      </w:r>
      <w:r w:rsidRPr="00F17758">
        <w:t>Requirements subsets</w:t>
      </w:r>
      <w:r w:rsidRPr="00F17758">
        <w:tab/>
      </w:r>
      <w:r w:rsidRPr="00F17758">
        <w:fldChar w:fldCharType="begin"/>
      </w:r>
      <w:r w:rsidRPr="00F17758">
        <w:instrText xml:space="preserve"> PAGEREF _Toc5537906 \h </w:instrText>
      </w:r>
      <w:r w:rsidRPr="00F17758">
        <w:fldChar w:fldCharType="separate"/>
      </w:r>
      <w:r w:rsidR="00F17758">
        <w:rPr>
          <w:noProof/>
        </w:rPr>
        <w:t>5</w:t>
      </w:r>
      <w:r w:rsidRPr="00F17758">
        <w:fldChar w:fldCharType="end"/>
      </w:r>
    </w:p>
    <w:p w14:paraId="08146AF8" w14:textId="77777777" w:rsidR="00464E62" w:rsidRPr="00F17758" w:rsidRDefault="00464E62">
      <w:pPr>
        <w:pStyle w:val="TOC1"/>
        <w:tabs>
          <w:tab w:val="left" w:pos="432"/>
        </w:tabs>
        <w:rPr>
          <w:sz w:val="24"/>
          <w:szCs w:val="24"/>
        </w:rPr>
      </w:pPr>
      <w:r w:rsidRPr="00F17758">
        <w:rPr>
          <w:szCs w:val="24"/>
        </w:rPr>
        <w:t>3.</w:t>
      </w:r>
      <w:r w:rsidRPr="00F17758">
        <w:rPr>
          <w:sz w:val="24"/>
          <w:szCs w:val="24"/>
        </w:rPr>
        <w:tab/>
      </w:r>
      <w:r w:rsidRPr="00F17758">
        <w:rPr>
          <w:szCs w:val="24"/>
        </w:rPr>
        <w:t>Specific Requirements</w:t>
      </w:r>
      <w:r w:rsidRPr="00F17758">
        <w:tab/>
      </w:r>
      <w:r w:rsidRPr="00F17758">
        <w:fldChar w:fldCharType="begin"/>
      </w:r>
      <w:r w:rsidRPr="00F17758">
        <w:instrText xml:space="preserve"> PAGEREF _Toc5537907 \h </w:instrText>
      </w:r>
      <w:r w:rsidRPr="00F17758">
        <w:fldChar w:fldCharType="separate"/>
      </w:r>
      <w:r w:rsidR="00F17758">
        <w:rPr>
          <w:noProof/>
        </w:rPr>
        <w:t>5</w:t>
      </w:r>
      <w:r w:rsidRPr="00F17758">
        <w:fldChar w:fldCharType="end"/>
      </w:r>
    </w:p>
    <w:p w14:paraId="12586066" w14:textId="77777777" w:rsidR="00464E62" w:rsidRPr="00F17758" w:rsidRDefault="00464E62">
      <w:pPr>
        <w:pStyle w:val="TOC2"/>
        <w:tabs>
          <w:tab w:val="left" w:pos="1000"/>
        </w:tabs>
        <w:rPr>
          <w:sz w:val="24"/>
          <w:szCs w:val="24"/>
        </w:rPr>
      </w:pPr>
      <w:r w:rsidRPr="00F17758">
        <w:t>3.1</w:t>
      </w:r>
      <w:r w:rsidRPr="00F17758">
        <w:rPr>
          <w:sz w:val="24"/>
          <w:szCs w:val="24"/>
        </w:rPr>
        <w:tab/>
      </w:r>
      <w:r w:rsidRPr="00F17758">
        <w:t>Functionality</w:t>
      </w:r>
      <w:r w:rsidRPr="00F17758">
        <w:tab/>
      </w:r>
      <w:r w:rsidRPr="00F17758">
        <w:fldChar w:fldCharType="begin"/>
      </w:r>
      <w:r w:rsidRPr="00F17758">
        <w:instrText xml:space="preserve"> PAGEREF _Toc5537908 \h </w:instrText>
      </w:r>
      <w:r w:rsidRPr="00F17758">
        <w:fldChar w:fldCharType="separate"/>
      </w:r>
      <w:r w:rsidR="00F17758">
        <w:rPr>
          <w:noProof/>
        </w:rPr>
        <w:t>5</w:t>
      </w:r>
      <w:r w:rsidRPr="00F17758">
        <w:fldChar w:fldCharType="end"/>
      </w:r>
    </w:p>
    <w:p w14:paraId="6376D449" w14:textId="77777777" w:rsidR="00464E62" w:rsidRPr="00F17758" w:rsidRDefault="00464E62">
      <w:pPr>
        <w:pStyle w:val="TOC3"/>
        <w:tabs>
          <w:tab w:val="left" w:pos="1600"/>
        </w:tabs>
        <w:rPr>
          <w:sz w:val="24"/>
          <w:szCs w:val="24"/>
        </w:rPr>
      </w:pPr>
      <w:r w:rsidRPr="00F17758">
        <w:t>3.1.1</w:t>
      </w:r>
      <w:r w:rsidRPr="00F17758">
        <w:rPr>
          <w:sz w:val="24"/>
          <w:szCs w:val="24"/>
        </w:rPr>
        <w:tab/>
      </w:r>
      <w:r w:rsidRPr="00F17758">
        <w:t>&lt;Functional Requirement One&gt;</w:t>
      </w:r>
      <w:r w:rsidRPr="00F17758">
        <w:tab/>
      </w:r>
      <w:r w:rsidRPr="00F17758">
        <w:fldChar w:fldCharType="begin"/>
      </w:r>
      <w:r w:rsidRPr="00F17758">
        <w:instrText xml:space="preserve"> PAGEREF _Toc5537909 \h </w:instrText>
      </w:r>
      <w:r w:rsidRPr="00F17758">
        <w:fldChar w:fldCharType="separate"/>
      </w:r>
      <w:r w:rsidR="00F17758">
        <w:rPr>
          <w:noProof/>
        </w:rPr>
        <w:t>6</w:t>
      </w:r>
      <w:r w:rsidRPr="00F17758">
        <w:fldChar w:fldCharType="end"/>
      </w:r>
    </w:p>
    <w:p w14:paraId="60BAED4D" w14:textId="77777777" w:rsidR="00464E62" w:rsidRPr="00F17758" w:rsidRDefault="00464E62">
      <w:pPr>
        <w:pStyle w:val="TOC2"/>
        <w:tabs>
          <w:tab w:val="left" w:pos="1000"/>
        </w:tabs>
        <w:rPr>
          <w:sz w:val="24"/>
          <w:szCs w:val="24"/>
        </w:rPr>
      </w:pPr>
      <w:r w:rsidRPr="00F17758">
        <w:t>3.2</w:t>
      </w:r>
      <w:r w:rsidRPr="00F17758">
        <w:rPr>
          <w:sz w:val="24"/>
          <w:szCs w:val="24"/>
        </w:rPr>
        <w:tab/>
      </w:r>
      <w:r w:rsidRPr="00F17758">
        <w:t>Use-Case Specifications</w:t>
      </w:r>
      <w:r w:rsidRPr="00F17758">
        <w:tab/>
      </w:r>
      <w:r w:rsidRPr="00F17758">
        <w:fldChar w:fldCharType="begin"/>
      </w:r>
      <w:r w:rsidRPr="00F17758">
        <w:instrText xml:space="preserve"> PAGEREF _Toc5537910 \h </w:instrText>
      </w:r>
      <w:r w:rsidRPr="00F17758">
        <w:fldChar w:fldCharType="separate"/>
      </w:r>
      <w:r w:rsidR="00F17758">
        <w:rPr>
          <w:noProof/>
        </w:rPr>
        <w:t>6</w:t>
      </w:r>
      <w:r w:rsidRPr="00F17758">
        <w:fldChar w:fldCharType="end"/>
      </w:r>
    </w:p>
    <w:p w14:paraId="7E2E9BAE" w14:textId="77777777" w:rsidR="00464E62" w:rsidRPr="00F17758" w:rsidRDefault="00464E62">
      <w:pPr>
        <w:pStyle w:val="TOC2"/>
        <w:tabs>
          <w:tab w:val="left" w:pos="1000"/>
        </w:tabs>
        <w:rPr>
          <w:sz w:val="24"/>
          <w:szCs w:val="24"/>
        </w:rPr>
      </w:pPr>
      <w:r w:rsidRPr="00F17758">
        <w:t>3.3</w:t>
      </w:r>
      <w:r w:rsidRPr="00F17758">
        <w:rPr>
          <w:sz w:val="24"/>
          <w:szCs w:val="24"/>
        </w:rPr>
        <w:tab/>
      </w:r>
      <w:r w:rsidRPr="00F17758">
        <w:t>Supplementary Requirements</w:t>
      </w:r>
      <w:r w:rsidRPr="00F17758">
        <w:tab/>
      </w:r>
      <w:r w:rsidRPr="00F17758">
        <w:fldChar w:fldCharType="begin"/>
      </w:r>
      <w:r w:rsidRPr="00F17758">
        <w:instrText xml:space="preserve"> PAGEREF _Toc5537911 \h </w:instrText>
      </w:r>
      <w:r w:rsidRPr="00F17758">
        <w:fldChar w:fldCharType="separate"/>
      </w:r>
      <w:r w:rsidR="00F17758">
        <w:rPr>
          <w:noProof/>
        </w:rPr>
        <w:t>6</w:t>
      </w:r>
      <w:r w:rsidRPr="00F17758">
        <w:fldChar w:fldCharType="end"/>
      </w:r>
    </w:p>
    <w:p w14:paraId="5D1753F3" w14:textId="77777777" w:rsidR="00464E62" w:rsidRPr="00F17758" w:rsidRDefault="00464E62">
      <w:pPr>
        <w:pStyle w:val="TOC1"/>
        <w:tabs>
          <w:tab w:val="left" w:pos="432"/>
        </w:tabs>
        <w:rPr>
          <w:sz w:val="24"/>
          <w:szCs w:val="24"/>
        </w:rPr>
      </w:pPr>
      <w:r w:rsidRPr="00F17758">
        <w:rPr>
          <w:szCs w:val="24"/>
        </w:rPr>
        <w:t>4.</w:t>
      </w:r>
      <w:r w:rsidRPr="00F17758">
        <w:rPr>
          <w:sz w:val="24"/>
          <w:szCs w:val="24"/>
        </w:rPr>
        <w:tab/>
      </w:r>
      <w:r w:rsidRPr="00F17758">
        <w:rPr>
          <w:szCs w:val="24"/>
        </w:rPr>
        <w:t xml:space="preserve">Classification of </w:t>
      </w:r>
      <w:r w:rsidR="00F17758" w:rsidRPr="00F17758">
        <w:rPr>
          <w:szCs w:val="24"/>
        </w:rPr>
        <w:t>Functional</w:t>
      </w:r>
      <w:r w:rsidRPr="00F17758">
        <w:rPr>
          <w:szCs w:val="24"/>
        </w:rPr>
        <w:t xml:space="preserve"> Requirements</w:t>
      </w:r>
      <w:r w:rsidRPr="00F17758">
        <w:tab/>
      </w:r>
      <w:r w:rsidRPr="00F17758">
        <w:fldChar w:fldCharType="begin"/>
      </w:r>
      <w:r w:rsidRPr="00F17758">
        <w:instrText xml:space="preserve"> PAGEREF _Toc5537912 \h </w:instrText>
      </w:r>
      <w:r w:rsidRPr="00F17758">
        <w:fldChar w:fldCharType="separate"/>
      </w:r>
      <w:r w:rsidR="00F17758">
        <w:rPr>
          <w:noProof/>
        </w:rPr>
        <w:t>6</w:t>
      </w:r>
      <w:r w:rsidRPr="00F17758">
        <w:fldChar w:fldCharType="end"/>
      </w:r>
    </w:p>
    <w:p w14:paraId="62FC874A" w14:textId="4088C400" w:rsidR="00464E62" w:rsidRDefault="00464E62">
      <w:pPr>
        <w:pStyle w:val="TOC1"/>
        <w:tabs>
          <w:tab w:val="left" w:pos="432"/>
        </w:tabs>
      </w:pPr>
      <w:r w:rsidRPr="00F17758">
        <w:rPr>
          <w:szCs w:val="24"/>
        </w:rPr>
        <w:t>5.</w:t>
      </w:r>
      <w:r w:rsidRPr="00F17758">
        <w:rPr>
          <w:sz w:val="24"/>
          <w:szCs w:val="24"/>
        </w:rPr>
        <w:tab/>
      </w:r>
      <w:r w:rsidR="00DA03E8">
        <w:rPr>
          <w:szCs w:val="24"/>
        </w:rPr>
        <w:t>Appendices</w:t>
      </w:r>
      <w:r w:rsidRPr="00F17758">
        <w:tab/>
      </w:r>
      <w:r w:rsidRPr="00F17758">
        <w:fldChar w:fldCharType="begin"/>
      </w:r>
      <w:r w:rsidRPr="00F17758">
        <w:instrText xml:space="preserve"> PAGEREF _Toc5537913 \h </w:instrText>
      </w:r>
      <w:r w:rsidRPr="00F17758">
        <w:fldChar w:fldCharType="separate"/>
      </w:r>
      <w:r w:rsidR="00F17758">
        <w:rPr>
          <w:noProof/>
        </w:rPr>
        <w:t>6</w:t>
      </w:r>
      <w:r w:rsidRPr="00F17758">
        <w:fldChar w:fldCharType="end"/>
      </w:r>
    </w:p>
    <w:p w14:paraId="76C66835" w14:textId="77777777" w:rsidR="003417BF" w:rsidRDefault="003417BF" w:rsidP="003417BF"/>
    <w:p w14:paraId="0CDEFEF2" w14:textId="77777777" w:rsidR="00464E62" w:rsidRPr="00F17758" w:rsidRDefault="00464E62">
      <w:pPr>
        <w:pStyle w:val="Title"/>
      </w:pPr>
      <w:r w:rsidRPr="00F17758">
        <w:fldChar w:fldCharType="end"/>
      </w:r>
      <w:r w:rsidRPr="00F17758">
        <w:br w:type="page"/>
      </w:r>
      <w:r w:rsidR="00EB57F9">
        <w:lastRenderedPageBreak/>
        <w:fldChar w:fldCharType="begin"/>
      </w:r>
      <w:r w:rsidR="00EB57F9">
        <w:instrText xml:space="preserve"> TITLE  \* MERGEFORMAT </w:instrText>
      </w:r>
      <w:r w:rsidR="00EB57F9">
        <w:fldChar w:fldCharType="separate"/>
      </w:r>
      <w:r w:rsidR="002D3F44">
        <w:t>Software Requirements Specifications</w:t>
      </w:r>
      <w:r w:rsidR="00EB57F9">
        <w:fldChar w:fldCharType="end"/>
      </w:r>
      <w:r w:rsidRPr="00F17758">
        <w:t xml:space="preserve"> </w:t>
      </w:r>
    </w:p>
    <w:p w14:paraId="61E75451" w14:textId="77777777" w:rsidR="00464E62" w:rsidRPr="00F17758" w:rsidRDefault="00464E62">
      <w:pPr>
        <w:pStyle w:val="Heading1"/>
      </w:pPr>
      <w:bookmarkStart w:id="0" w:name="_Toc5537887"/>
      <w:r w:rsidRPr="00F17758">
        <w:t>Introduction</w:t>
      </w:r>
      <w:bookmarkEnd w:id="0"/>
    </w:p>
    <w:p w14:paraId="029A8F6E" w14:textId="77777777" w:rsidR="00464E62" w:rsidRPr="00F17758" w:rsidRDefault="00464E62">
      <w:pPr>
        <w:pStyle w:val="InfoBlue"/>
      </w:pPr>
      <w:r w:rsidRPr="00F17758">
        <w:t xml:space="preserve">[The introduction of the </w:t>
      </w:r>
      <w:r w:rsidRPr="00F17758">
        <w:rPr>
          <w:b/>
          <w:bCs/>
        </w:rPr>
        <w:t xml:space="preserve">Software Requirements Specification (SRS) </w:t>
      </w:r>
      <w:r w:rsidRPr="00F17758">
        <w:t xml:space="preserve">provides an overview of the entire </w:t>
      </w:r>
      <w:r w:rsidRPr="00F17758">
        <w:rPr>
          <w:b/>
          <w:bCs/>
        </w:rPr>
        <w:t>SRS</w:t>
      </w:r>
      <w:r w:rsidRPr="00F17758">
        <w:t xml:space="preserve">. It includes the purpose, scope, definitions, acronyms, abbreviations, references, and overview of the </w:t>
      </w:r>
      <w:r w:rsidRPr="00F17758">
        <w:rPr>
          <w:b/>
          <w:bCs/>
        </w:rPr>
        <w:t>SRS</w:t>
      </w:r>
      <w:r w:rsidRPr="00F17758">
        <w:t>.]</w:t>
      </w:r>
    </w:p>
    <w:p w14:paraId="7E7D26EE" w14:textId="77777777" w:rsidR="00464E62" w:rsidRPr="00F17758" w:rsidRDefault="00464E62">
      <w:pPr>
        <w:pStyle w:val="InfoBlue"/>
      </w:pPr>
      <w:r w:rsidRPr="00F17758">
        <w:t xml:space="preserve">[Note: The </w:t>
      </w:r>
      <w:r w:rsidRPr="00F17758">
        <w:rPr>
          <w:b/>
          <w:bCs/>
        </w:rPr>
        <w:t xml:space="preserve">SRS </w:t>
      </w:r>
      <w:r w:rsidRPr="00F17758">
        <w:t xml:space="preserve">captures the complete software requirements for the system, or a portion of the system.  Following is a typical </w:t>
      </w:r>
      <w:r w:rsidRPr="00F17758">
        <w:rPr>
          <w:b/>
          <w:bCs/>
        </w:rPr>
        <w:t xml:space="preserve">SRS </w:t>
      </w:r>
      <w:r w:rsidRPr="00F17758">
        <w:t xml:space="preserve">outline for a project </w:t>
      </w:r>
      <w:r w:rsidRPr="00F17758">
        <w:rPr>
          <w:b/>
          <w:bCs/>
        </w:rPr>
        <w:t>using use-case modeling</w:t>
      </w:r>
      <w:r w:rsidRPr="00F17758">
        <w:t>. This artifact consists of a package containing use cases of the use-case model and applicable Supplementary Specifications and other supporting information.]</w:t>
      </w:r>
    </w:p>
    <w:p w14:paraId="224B6C9B" w14:textId="77777777" w:rsidR="00464E62" w:rsidRPr="00F17758" w:rsidRDefault="00464E62">
      <w:pPr>
        <w:pStyle w:val="InfoBlue"/>
      </w:pPr>
      <w:r w:rsidRPr="00F17758">
        <w:t xml:space="preserve">[Many different arrangements of an </w:t>
      </w:r>
      <w:r w:rsidRPr="00F17758">
        <w:rPr>
          <w:b/>
          <w:bCs/>
        </w:rPr>
        <w:t>SRS</w:t>
      </w:r>
      <w:r w:rsidRPr="00F17758">
        <w:t xml:space="preserve"> are possible.  Refer to [IEEE830-1998] for further elaboration of these explanations, as well as other options for </w:t>
      </w:r>
      <w:r w:rsidRPr="00F17758">
        <w:rPr>
          <w:b/>
          <w:bCs/>
        </w:rPr>
        <w:t>SRS</w:t>
      </w:r>
      <w:r w:rsidRPr="00F17758">
        <w:t xml:space="preserve"> organization.]</w:t>
      </w:r>
    </w:p>
    <w:p w14:paraId="42922F54" w14:textId="77777777" w:rsidR="00464E62" w:rsidRPr="00F17758" w:rsidRDefault="00464E62">
      <w:pPr>
        <w:pStyle w:val="Heading2"/>
      </w:pPr>
      <w:bookmarkStart w:id="1" w:name="_Toc5537888"/>
      <w:r w:rsidRPr="00F17758">
        <w:t>Purpose</w:t>
      </w:r>
      <w:bookmarkEnd w:id="1"/>
    </w:p>
    <w:p w14:paraId="7D2E8C1E" w14:textId="77777777" w:rsidR="00464E62" w:rsidRPr="00F17758" w:rsidRDefault="00464E62">
      <w:pPr>
        <w:pStyle w:val="InfoBlue"/>
      </w:pPr>
      <w:r w:rsidRPr="00F17758">
        <w:t xml:space="preserve">[Specify the purpose of this </w:t>
      </w:r>
      <w:r w:rsidRPr="00F17758">
        <w:rPr>
          <w:b/>
          <w:bCs/>
        </w:rPr>
        <w:t>SRS</w:t>
      </w:r>
      <w:r w:rsidRPr="00F17758">
        <w:t xml:space="preserve">. The </w:t>
      </w:r>
      <w:r w:rsidRPr="00F17758">
        <w:rPr>
          <w:b/>
          <w:bCs/>
        </w:rPr>
        <w:t>SRS</w:t>
      </w:r>
      <w:r w:rsidRPr="00F17758">
        <w:t xml:space="preserve"> fully describes the external behavior of the application or subsystem identified. It also describes nonfunctional requirements, design constraints, and other factors necessary to provide a complete and comprehensive description of the requirements for the software.]</w:t>
      </w:r>
    </w:p>
    <w:p w14:paraId="7DC25C99" w14:textId="77777777" w:rsidR="00464E62" w:rsidRPr="00F17758" w:rsidRDefault="00464E62">
      <w:pPr>
        <w:pStyle w:val="Heading2"/>
      </w:pPr>
      <w:bookmarkStart w:id="2" w:name="_Toc5537889"/>
      <w:r w:rsidRPr="00F17758">
        <w:t>Scope</w:t>
      </w:r>
      <w:bookmarkEnd w:id="2"/>
    </w:p>
    <w:p w14:paraId="2467439C" w14:textId="77777777" w:rsidR="00464E62" w:rsidRPr="00F17758" w:rsidRDefault="00464E62">
      <w:pPr>
        <w:pStyle w:val="InfoBlue"/>
      </w:pPr>
      <w:r w:rsidRPr="00F17758">
        <w:t xml:space="preserve">[A brief description of the software application that the </w:t>
      </w:r>
      <w:r w:rsidRPr="00F17758">
        <w:rPr>
          <w:b/>
          <w:bCs/>
        </w:rPr>
        <w:t>SRS</w:t>
      </w:r>
      <w:r w:rsidRPr="00F17758">
        <w:t xml:space="preserve"> applies to, the feature or other subsystem grouping, what Use-Case model(s) it is associated with, and anything else that is affected or influenced by this document.]</w:t>
      </w:r>
    </w:p>
    <w:p w14:paraId="28996C0C" w14:textId="77777777" w:rsidR="00464E62" w:rsidRPr="00F17758" w:rsidRDefault="00464E62">
      <w:pPr>
        <w:pStyle w:val="Heading2"/>
      </w:pPr>
      <w:bookmarkStart w:id="3" w:name="_Toc5537890"/>
      <w:r w:rsidRPr="00F17758">
        <w:t>Definitions, Acronyms, and Abbreviations</w:t>
      </w:r>
      <w:bookmarkEnd w:id="3"/>
    </w:p>
    <w:p w14:paraId="20D2E0ED" w14:textId="77777777" w:rsidR="00464E62" w:rsidRPr="00F17758" w:rsidRDefault="00464E62">
      <w:pPr>
        <w:pStyle w:val="InfoBlue"/>
      </w:pPr>
      <w:r w:rsidRPr="00F17758">
        <w:t xml:space="preserve">[This subsection provides the definitions of all terms, acronyms, and abbreviations required to properly interpret the </w:t>
      </w:r>
      <w:r w:rsidRPr="00F17758">
        <w:rPr>
          <w:b/>
          <w:bCs/>
        </w:rPr>
        <w:t>SRS</w:t>
      </w:r>
      <w:r w:rsidRPr="00F17758">
        <w:t>.  This information may be provided by reference to the project’s Glossary.]</w:t>
      </w:r>
    </w:p>
    <w:p w14:paraId="550BB266" w14:textId="77777777" w:rsidR="00464E62" w:rsidRPr="00F17758" w:rsidRDefault="00464E62">
      <w:pPr>
        <w:pStyle w:val="Heading2"/>
      </w:pPr>
      <w:bookmarkStart w:id="4" w:name="_Toc5537891"/>
      <w:r w:rsidRPr="00F17758">
        <w:t>References</w:t>
      </w:r>
      <w:bookmarkEnd w:id="4"/>
    </w:p>
    <w:p w14:paraId="3CC7C5C7" w14:textId="77777777" w:rsidR="00464E62" w:rsidRPr="00F17758" w:rsidRDefault="00464E62">
      <w:pPr>
        <w:pStyle w:val="InfoBlue"/>
      </w:pPr>
      <w:r w:rsidRPr="00F17758">
        <w:t xml:space="preserve">[This subsection provides a complete list of all documents referenced elsewhere in the </w:t>
      </w:r>
      <w:r w:rsidRPr="00F17758">
        <w:rPr>
          <w:b/>
          <w:bCs/>
        </w:rPr>
        <w:t>SRS</w:t>
      </w:r>
      <w:r w:rsidRPr="00F17758">
        <w:t>.  Identify each document by title, report number if applicable, date, and publishing organization.  Specify the sources from which the references can be obtained. This information may be provided by reference to an appendix or to another document.]</w:t>
      </w:r>
    </w:p>
    <w:p w14:paraId="56FB2B26" w14:textId="77777777" w:rsidR="00464E62" w:rsidRPr="00F17758" w:rsidRDefault="00464E62">
      <w:pPr>
        <w:pStyle w:val="Heading2"/>
      </w:pPr>
      <w:bookmarkStart w:id="5" w:name="_Toc5537892"/>
      <w:r w:rsidRPr="00F17758">
        <w:t>Overview</w:t>
      </w:r>
      <w:bookmarkEnd w:id="5"/>
    </w:p>
    <w:p w14:paraId="7CB3320F" w14:textId="77777777" w:rsidR="00464E62" w:rsidRPr="00F17758" w:rsidRDefault="00464E62">
      <w:pPr>
        <w:pStyle w:val="InfoBlue"/>
      </w:pPr>
      <w:r w:rsidRPr="00F17758">
        <w:t xml:space="preserve">[This subsection describes what the rest of the </w:t>
      </w:r>
      <w:r w:rsidRPr="00F17758">
        <w:rPr>
          <w:b/>
          <w:bCs/>
        </w:rPr>
        <w:t>SRS</w:t>
      </w:r>
      <w:r w:rsidRPr="00F17758">
        <w:t xml:space="preserve"> contains and explains how the document is organized.]</w:t>
      </w:r>
    </w:p>
    <w:p w14:paraId="019460D0" w14:textId="77777777" w:rsidR="00464E62" w:rsidRPr="00F17758" w:rsidRDefault="00464E62">
      <w:pPr>
        <w:pStyle w:val="Heading1"/>
      </w:pPr>
      <w:r w:rsidRPr="00F17758">
        <w:br w:type="page"/>
      </w:r>
      <w:bookmarkStart w:id="6" w:name="_Toc5537893"/>
      <w:r w:rsidRPr="00F17758">
        <w:lastRenderedPageBreak/>
        <w:t>Overall Description</w:t>
      </w:r>
      <w:bookmarkEnd w:id="6"/>
    </w:p>
    <w:p w14:paraId="3452CCAD" w14:textId="77777777" w:rsidR="00464E62" w:rsidRPr="00F17758" w:rsidRDefault="00464E62">
      <w:pPr>
        <w:pStyle w:val="InfoBlue"/>
      </w:pPr>
      <w:r w:rsidRPr="00F17758">
        <w:t xml:space="preserve">[This section of the </w:t>
      </w:r>
      <w:r w:rsidRPr="00F17758">
        <w:rPr>
          <w:b/>
          <w:bCs/>
        </w:rPr>
        <w:t>SRS</w:t>
      </w:r>
      <w:r w:rsidRPr="00F17758">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6782DCC4" w14:textId="77777777" w:rsidR="00464E62" w:rsidRPr="00F17758" w:rsidRDefault="00464E62">
      <w:pPr>
        <w:pStyle w:val="Heading2"/>
      </w:pPr>
      <w:bookmarkStart w:id="7" w:name="_Toc5537894"/>
      <w:r w:rsidRPr="00F17758">
        <w:t>Product perspective</w:t>
      </w:r>
      <w:bookmarkEnd w:id="7"/>
    </w:p>
    <w:p w14:paraId="225C4154" w14:textId="77777777" w:rsidR="00464E62" w:rsidRPr="005A23CA" w:rsidRDefault="00464E62">
      <w:pPr>
        <w:pStyle w:val="Heading3"/>
        <w:rPr>
          <w:highlight w:val="yellow"/>
        </w:rPr>
      </w:pPr>
      <w:bookmarkStart w:id="8" w:name="_Toc5537895"/>
      <w:r w:rsidRPr="005A23CA">
        <w:rPr>
          <w:highlight w:val="yellow"/>
        </w:rPr>
        <w:t xml:space="preserve">System </w:t>
      </w:r>
      <w:bookmarkEnd w:id="8"/>
      <w:r w:rsidR="00F17758" w:rsidRPr="005A23CA">
        <w:rPr>
          <w:highlight w:val="yellow"/>
        </w:rPr>
        <w:t>Interfaces</w:t>
      </w:r>
    </w:p>
    <w:p w14:paraId="484307E2" w14:textId="77777777" w:rsidR="00464E62" w:rsidRPr="00F17758" w:rsidRDefault="00464E62">
      <w:pPr>
        <w:pStyle w:val="Heading3"/>
      </w:pPr>
      <w:bookmarkStart w:id="9" w:name="_Toc5537896"/>
      <w:r w:rsidRPr="00F17758">
        <w:t>User Interfaces</w:t>
      </w:r>
      <w:bookmarkEnd w:id="9"/>
    </w:p>
    <w:p w14:paraId="4E92572C" w14:textId="77777777" w:rsidR="00464E62" w:rsidRPr="005A23CA" w:rsidRDefault="00464E62">
      <w:pPr>
        <w:pStyle w:val="Heading3"/>
        <w:rPr>
          <w:highlight w:val="yellow"/>
        </w:rPr>
      </w:pPr>
      <w:bookmarkStart w:id="10" w:name="_Toc5537897"/>
      <w:r w:rsidRPr="005A23CA">
        <w:rPr>
          <w:highlight w:val="yellow"/>
        </w:rPr>
        <w:t>Hardware Interfaces</w:t>
      </w:r>
      <w:bookmarkEnd w:id="10"/>
    </w:p>
    <w:p w14:paraId="5F27064E" w14:textId="77777777" w:rsidR="00464E62" w:rsidRPr="00F17758" w:rsidRDefault="00464E62">
      <w:pPr>
        <w:pStyle w:val="Heading3"/>
      </w:pPr>
      <w:bookmarkStart w:id="11" w:name="_Toc5537898"/>
      <w:r w:rsidRPr="00F17758">
        <w:t>Software Interfaces</w:t>
      </w:r>
      <w:bookmarkEnd w:id="11"/>
    </w:p>
    <w:p w14:paraId="7729B793" w14:textId="77777777" w:rsidR="00464E62" w:rsidRPr="007640E7" w:rsidRDefault="00464E62">
      <w:pPr>
        <w:pStyle w:val="Heading3"/>
        <w:rPr>
          <w:highlight w:val="yellow"/>
        </w:rPr>
      </w:pPr>
      <w:bookmarkStart w:id="12" w:name="_Toc5537899"/>
      <w:r w:rsidRPr="007640E7">
        <w:rPr>
          <w:highlight w:val="yellow"/>
        </w:rPr>
        <w:t>Communication Interfaces</w:t>
      </w:r>
      <w:bookmarkEnd w:id="12"/>
    </w:p>
    <w:p w14:paraId="1674690F" w14:textId="77777777" w:rsidR="00464E62" w:rsidRPr="00F17758" w:rsidRDefault="00464E62">
      <w:pPr>
        <w:pStyle w:val="Heading3"/>
      </w:pPr>
      <w:bookmarkStart w:id="13" w:name="_Toc5537900"/>
      <w:r w:rsidRPr="00F17758">
        <w:t>Memory Constraints</w:t>
      </w:r>
      <w:bookmarkEnd w:id="13"/>
    </w:p>
    <w:p w14:paraId="0AEF123C" w14:textId="77777777" w:rsidR="00464E62" w:rsidRPr="007640E7" w:rsidRDefault="00464E62">
      <w:pPr>
        <w:pStyle w:val="Heading3"/>
        <w:rPr>
          <w:highlight w:val="yellow"/>
        </w:rPr>
      </w:pPr>
      <w:bookmarkStart w:id="14" w:name="_Toc5537901"/>
      <w:r w:rsidRPr="007640E7">
        <w:rPr>
          <w:highlight w:val="yellow"/>
        </w:rPr>
        <w:t>Operations</w:t>
      </w:r>
      <w:bookmarkEnd w:id="14"/>
    </w:p>
    <w:p w14:paraId="109B3A9A" w14:textId="77777777" w:rsidR="00464E62" w:rsidRPr="00F17758" w:rsidRDefault="00464E62">
      <w:pPr>
        <w:pStyle w:val="Heading2"/>
      </w:pPr>
      <w:bookmarkStart w:id="15" w:name="_Toc5537902"/>
      <w:r w:rsidRPr="00F17758">
        <w:t>Product functions</w:t>
      </w:r>
      <w:bookmarkEnd w:id="15"/>
    </w:p>
    <w:p w14:paraId="2E23DF44" w14:textId="77777777" w:rsidR="00464E62" w:rsidRPr="00F17758" w:rsidRDefault="00464E62">
      <w:pPr>
        <w:pStyle w:val="Heading2"/>
      </w:pPr>
      <w:bookmarkStart w:id="16" w:name="_Toc5537903"/>
      <w:r w:rsidRPr="00F17758">
        <w:t>User characteristics</w:t>
      </w:r>
      <w:bookmarkEnd w:id="16"/>
    </w:p>
    <w:p w14:paraId="31390BD2" w14:textId="77777777" w:rsidR="00464E62" w:rsidRPr="00F17758" w:rsidRDefault="00464E62">
      <w:pPr>
        <w:pStyle w:val="Heading2"/>
      </w:pPr>
      <w:bookmarkStart w:id="17" w:name="_Toc5537904"/>
      <w:r w:rsidRPr="00F17758">
        <w:t>Constraints</w:t>
      </w:r>
      <w:bookmarkEnd w:id="17"/>
    </w:p>
    <w:p w14:paraId="74874224" w14:textId="77777777" w:rsidR="00464E62" w:rsidRPr="00F17758" w:rsidRDefault="00464E62">
      <w:pPr>
        <w:pStyle w:val="Heading2"/>
      </w:pPr>
      <w:bookmarkStart w:id="18" w:name="_Toc5537905"/>
      <w:r w:rsidRPr="00F17758">
        <w:t>Assumptions and dependencies</w:t>
      </w:r>
      <w:bookmarkEnd w:id="18"/>
    </w:p>
    <w:p w14:paraId="4094E2CD" w14:textId="14869774" w:rsidR="00464E62" w:rsidRPr="00742F86" w:rsidRDefault="00464E62" w:rsidP="00742F86">
      <w:pPr>
        <w:pStyle w:val="Heading2"/>
        <w:rPr>
          <w:highlight w:val="yellow"/>
        </w:rPr>
      </w:pPr>
      <w:bookmarkStart w:id="19" w:name="_Toc5537906"/>
      <w:r w:rsidRPr="00A7307C">
        <w:rPr>
          <w:highlight w:val="yellow"/>
        </w:rPr>
        <w:t>Requirements subsets</w:t>
      </w:r>
      <w:bookmarkEnd w:id="19"/>
    </w:p>
    <w:p w14:paraId="1576EABA" w14:textId="689A7EEE" w:rsidR="00FA30D0" w:rsidRPr="00394E19" w:rsidRDefault="00464E62" w:rsidP="0017245A">
      <w:pPr>
        <w:pStyle w:val="Heading1"/>
      </w:pPr>
      <w:bookmarkStart w:id="20" w:name="_Toc5537907"/>
      <w:r w:rsidRPr="00F17758">
        <w:t>Specific Requirements</w:t>
      </w:r>
      <w:bookmarkEnd w:id="20"/>
      <w:r w:rsidRPr="00F17758">
        <w:t xml:space="preserve"> </w:t>
      </w:r>
    </w:p>
    <w:p w14:paraId="5B9C72ED" w14:textId="16E1EF7F" w:rsidR="00FA30D0" w:rsidRPr="00306BCE" w:rsidRDefault="00464E62" w:rsidP="00306BCE">
      <w:pPr>
        <w:pStyle w:val="Heading2"/>
        <w:jc w:val="both"/>
      </w:pPr>
      <w:bookmarkStart w:id="21" w:name="_Toc5537908"/>
      <w:r w:rsidRPr="00F17758">
        <w:t>Functionality</w:t>
      </w:r>
      <w:bookmarkEnd w:id="21"/>
    </w:p>
    <w:p w14:paraId="1BF1DD72" w14:textId="77777777" w:rsidR="00FA30D0" w:rsidRPr="004502DE" w:rsidRDefault="00FA30D0" w:rsidP="00D3570D">
      <w:pPr>
        <w:pStyle w:val="BodyText"/>
        <w:jc w:val="both"/>
        <w:rPr>
          <w:b/>
        </w:rPr>
      </w:pPr>
      <w:r w:rsidRPr="004502DE">
        <w:rPr>
          <w:b/>
        </w:rPr>
        <w:t>Complex Expression Handling:</w:t>
      </w:r>
    </w:p>
    <w:p w14:paraId="03778D7C" w14:textId="169D7224" w:rsidR="00FA30D0" w:rsidRDefault="00FA30D0" w:rsidP="00D3570D">
      <w:pPr>
        <w:pStyle w:val="BodyText"/>
        <w:numPr>
          <w:ilvl w:val="3"/>
          <w:numId w:val="3"/>
        </w:numPr>
        <w:jc w:val="both"/>
      </w:pPr>
      <w:r>
        <w:t>The system should be able to handle complex expressions with multiple gates and input/output signals.</w:t>
      </w:r>
      <w:r w:rsidR="004502DE">
        <w:t xml:space="preserve"> </w:t>
      </w:r>
      <w:r>
        <w:t>It should support expressions of significant complexity while maintaining efficient evaluation.</w:t>
      </w:r>
    </w:p>
    <w:p w14:paraId="1C7B8C8A" w14:textId="132CD140" w:rsidR="00FA30D0" w:rsidRDefault="00FA30D0" w:rsidP="00D3570D">
      <w:pPr>
        <w:pStyle w:val="BodyText"/>
        <w:jc w:val="both"/>
        <w:rPr>
          <w:b/>
        </w:rPr>
      </w:pPr>
      <w:r w:rsidRPr="004C2EBC">
        <w:rPr>
          <w:b/>
        </w:rPr>
        <w:t>User Interface:</w:t>
      </w:r>
    </w:p>
    <w:p w14:paraId="665D7B92" w14:textId="23C0CA83" w:rsidR="00FA30D0" w:rsidRPr="00306BCE" w:rsidRDefault="008821F1" w:rsidP="00306BCE">
      <w:pPr>
        <w:pStyle w:val="BodyText"/>
        <w:numPr>
          <w:ilvl w:val="3"/>
          <w:numId w:val="3"/>
        </w:numPr>
        <w:jc w:val="both"/>
        <w:rPr>
          <w:b/>
        </w:rPr>
      </w:pPr>
      <w:r w:rsidRPr="008821F1">
        <w:t>The system should provide a graphical user interface</w:t>
      </w:r>
      <w:r>
        <w:rPr>
          <w:b/>
        </w:rPr>
        <w:t xml:space="preserve"> </w:t>
      </w:r>
      <w:r w:rsidR="00FA30D0">
        <w:t>to input Boolean expressions and truth values.</w:t>
      </w:r>
      <w:r w:rsidR="004C2EBC">
        <w:t xml:space="preserve"> </w:t>
      </w:r>
      <w:r w:rsidR="00FA30D0">
        <w:t>The output should be presented in a clear and understandable format.</w:t>
      </w:r>
    </w:p>
    <w:p w14:paraId="226BD5D4" w14:textId="594DBC49" w:rsidR="00C8296B" w:rsidRPr="00C8296B" w:rsidRDefault="00C8296B" w:rsidP="00C8296B">
      <w:pPr>
        <w:pStyle w:val="Heading3"/>
        <w:rPr>
          <w:b/>
        </w:rPr>
      </w:pPr>
      <w:r w:rsidRPr="00C8296B">
        <w:rPr>
          <w:b/>
        </w:rPr>
        <w:t>Operator Support</w:t>
      </w:r>
    </w:p>
    <w:p w14:paraId="1DF6D9F1" w14:textId="77777777" w:rsidR="00C8296B" w:rsidRDefault="00C8296B" w:rsidP="00D3570D">
      <w:pPr>
        <w:pStyle w:val="BodyText"/>
        <w:jc w:val="both"/>
      </w:pPr>
      <w:r>
        <w:t>The program should support the implementation of logical operations for the following Boolean operators:</w:t>
      </w:r>
    </w:p>
    <w:p w14:paraId="6BDFD225" w14:textId="4E9591A9" w:rsidR="00C8296B" w:rsidRDefault="00C8296B" w:rsidP="00D3570D">
      <w:pPr>
        <w:pStyle w:val="BodyText"/>
        <w:numPr>
          <w:ilvl w:val="3"/>
          <w:numId w:val="3"/>
        </w:numPr>
        <w:jc w:val="both"/>
      </w:pPr>
      <w:r>
        <w:t>AND (&amp;): Returns True if both operands are True.</w:t>
      </w:r>
    </w:p>
    <w:p w14:paraId="048DCC48" w14:textId="59D57EB6" w:rsidR="00C8296B" w:rsidRDefault="00C8296B" w:rsidP="00D3570D">
      <w:pPr>
        <w:pStyle w:val="BodyText"/>
        <w:numPr>
          <w:ilvl w:val="3"/>
          <w:numId w:val="3"/>
        </w:numPr>
        <w:jc w:val="both"/>
      </w:pPr>
      <w:r>
        <w:t>OR (|): Returns True if at least one operand is True.</w:t>
      </w:r>
    </w:p>
    <w:p w14:paraId="4EE29CEE" w14:textId="5BA437D5" w:rsidR="00C8296B" w:rsidRDefault="00C8296B" w:rsidP="00D3570D">
      <w:pPr>
        <w:pStyle w:val="BodyText"/>
        <w:numPr>
          <w:ilvl w:val="3"/>
          <w:numId w:val="3"/>
        </w:numPr>
        <w:jc w:val="both"/>
      </w:pPr>
      <w:r>
        <w:t>NOT (!): Inverts the truth value of its operand.</w:t>
      </w:r>
    </w:p>
    <w:p w14:paraId="66AB27D5" w14:textId="63FB41A6" w:rsidR="00C8296B" w:rsidRDefault="00C8296B" w:rsidP="00D3570D">
      <w:pPr>
        <w:pStyle w:val="BodyText"/>
        <w:numPr>
          <w:ilvl w:val="3"/>
          <w:numId w:val="3"/>
        </w:numPr>
        <w:jc w:val="both"/>
      </w:pPr>
      <w:r>
        <w:t>NAND (@): Returns True only if both operands are False (opposite of AND).</w:t>
      </w:r>
    </w:p>
    <w:p w14:paraId="4F23FA42" w14:textId="2014D0DF" w:rsidR="00C8296B" w:rsidRDefault="00C8296B" w:rsidP="00D3570D">
      <w:pPr>
        <w:pStyle w:val="BodyText"/>
        <w:numPr>
          <w:ilvl w:val="3"/>
          <w:numId w:val="3"/>
        </w:numPr>
        <w:jc w:val="both"/>
      </w:pPr>
      <w:r>
        <w:t>XOR ($): Returns True if exactly one operand is True.</w:t>
      </w:r>
    </w:p>
    <w:p w14:paraId="4A377F34" w14:textId="2BF311CB" w:rsidR="00B8649E" w:rsidRPr="00B93C30" w:rsidRDefault="00C8296B" w:rsidP="00B93C30">
      <w:pPr>
        <w:pStyle w:val="BodyText"/>
        <w:jc w:val="both"/>
      </w:pPr>
      <w:r>
        <w:lastRenderedPageBreak/>
        <w:t>These operators should be implemented as functions within the program, allowing for their use in evaluating Boolean expressions provided by the user. Additionally, the program should ensure proper handling of these operators according to their precedence rules and parentheses in the input expressions. The program should accurately implement the behavior of each logical operator as described above. The logical operators should be functional within the context of evaluating Boolean expressions provided by the user. Precedence rules for operators should be followed correctly, ensuring the correct order of evaluation in complex expressions. Parentheses should be properly handled to override operator precedence and ensure the desired order of evaluation.</w:t>
      </w:r>
      <w:r w:rsidR="00D3570D">
        <w:t xml:space="preserve"> </w:t>
      </w:r>
      <w:r>
        <w:t>The program should provide clear error messages if invalid expressions or unsupported operators are encountered during evaluation.</w:t>
      </w:r>
      <w:r w:rsidR="00D3570D">
        <w:t xml:space="preserve"> T</w:t>
      </w:r>
      <w:r>
        <w:t>ests should be developed to verify the correctness of each logical operator implementation under various scenarios.</w:t>
      </w:r>
      <w:r w:rsidR="00D3570D">
        <w:t xml:space="preserve"> </w:t>
      </w:r>
      <w:r>
        <w:t>The program should be structured in an object-oriented manner using C++, adhering to best practices for code organization and modularity.</w:t>
      </w:r>
    </w:p>
    <w:p w14:paraId="56B901F1" w14:textId="4DEE267E" w:rsidR="00B8649E" w:rsidRPr="00B8649E" w:rsidRDefault="00B8649E" w:rsidP="00B8649E">
      <w:pPr>
        <w:pStyle w:val="Heading3"/>
        <w:rPr>
          <w:b/>
          <w:bCs/>
        </w:rPr>
      </w:pPr>
      <w:bookmarkStart w:id="22" w:name="_Toc492796467"/>
      <w:bookmarkStart w:id="23" w:name="_Toc5537910"/>
      <w:r w:rsidRPr="00B8649E">
        <w:rPr>
          <w:b/>
          <w:bCs/>
        </w:rPr>
        <w:t>Expression Parsing</w:t>
      </w:r>
    </w:p>
    <w:p w14:paraId="76B8E6E0" w14:textId="77777777" w:rsidR="007D2138" w:rsidRDefault="00B93C30" w:rsidP="00B8649E">
      <w:pPr>
        <w:pStyle w:val="BodyText"/>
        <w:jc w:val="both"/>
      </w:pPr>
      <w:r>
        <w:t xml:space="preserve">The program should have the ability to parse logical expressions entered by the user. These expressions will be in infix notation which is the typical way math is written. Infix notation has operators </w:t>
      </w:r>
      <w:r w:rsidR="007D2138">
        <w:t>between the operands rather than at the end.</w:t>
      </w:r>
    </w:p>
    <w:p w14:paraId="128C6FD1" w14:textId="336101AD" w:rsidR="00B8649E" w:rsidRDefault="007D2138" w:rsidP="00B8649E">
      <w:pPr>
        <w:pStyle w:val="BodyText"/>
        <w:jc w:val="both"/>
      </w:pPr>
      <w:r>
        <w:t>While parsing user input, the program must recognize oper</w:t>
      </w:r>
      <w:r w:rsidR="00B8649E" w:rsidRPr="00FA30D0">
        <w:t xml:space="preserve">ator precedence </w:t>
      </w:r>
      <w:r>
        <w:t>including</w:t>
      </w:r>
      <w:r w:rsidR="00B8649E" w:rsidRPr="00FA30D0">
        <w:t xml:space="preserve"> parentheses</w:t>
      </w:r>
      <w:r>
        <w:t xml:space="preserve"> and nested parentheses</w:t>
      </w:r>
      <w:r w:rsidR="00B8649E" w:rsidRPr="00FA30D0">
        <w:t>.</w:t>
      </w:r>
    </w:p>
    <w:p w14:paraId="6B9C5EB9" w14:textId="4BE6D737" w:rsidR="007D2138" w:rsidRDefault="007D2138" w:rsidP="007D2138">
      <w:pPr>
        <w:pStyle w:val="Heading3"/>
        <w:rPr>
          <w:b/>
          <w:bCs/>
        </w:rPr>
      </w:pPr>
      <w:r w:rsidRPr="007D2138">
        <w:rPr>
          <w:b/>
          <w:bCs/>
        </w:rPr>
        <w:t>Truth Value Input</w:t>
      </w:r>
    </w:p>
    <w:p w14:paraId="34BD0517" w14:textId="19D2985B" w:rsidR="007D2138" w:rsidRDefault="007D2138" w:rsidP="007D2138">
      <w:pPr>
        <w:pStyle w:val="BodyText"/>
        <w:jc w:val="both"/>
      </w:pPr>
      <w:r>
        <w:t>The program must a</w:t>
      </w:r>
      <w:r w:rsidRPr="00FA30D0">
        <w:t xml:space="preserve">llow users to define truth values </w:t>
      </w:r>
      <w:r>
        <w:t>for variables within the program. Truth values can take on either true represented by T, or false represented by F. The variables will be used to evaluate further logical expressions entered by the user.</w:t>
      </w:r>
    </w:p>
    <w:p w14:paraId="23E152D1" w14:textId="32F7EF6A" w:rsidR="007D2138" w:rsidRPr="007D2138" w:rsidRDefault="007D2138" w:rsidP="007D2138">
      <w:pPr>
        <w:pStyle w:val="Heading3"/>
        <w:rPr>
          <w:b/>
          <w:bCs/>
        </w:rPr>
      </w:pPr>
      <w:r w:rsidRPr="007D2138">
        <w:rPr>
          <w:b/>
          <w:bCs/>
        </w:rPr>
        <w:t>Evaluation and Output</w:t>
      </w:r>
    </w:p>
    <w:p w14:paraId="53FD283F" w14:textId="4839E8B5" w:rsidR="007D2138" w:rsidRDefault="007D2138" w:rsidP="007D2138">
      <w:pPr>
        <w:pStyle w:val="BodyText"/>
        <w:jc w:val="both"/>
      </w:pPr>
      <w:r>
        <w:t>The program must correctly c</w:t>
      </w:r>
      <w:r w:rsidRPr="00FA30D0">
        <w:t xml:space="preserve">alculate the final truth value of </w:t>
      </w:r>
      <w:r>
        <w:t>a logical e</w:t>
      </w:r>
      <w:r w:rsidRPr="00FA30D0">
        <w:t>xpression</w:t>
      </w:r>
      <w:r>
        <w:t xml:space="preserve">. It must </w:t>
      </w:r>
      <w:proofErr w:type="gramStart"/>
      <w:r>
        <w:t>take into account</w:t>
      </w:r>
      <w:proofErr w:type="gramEnd"/>
      <w:r>
        <w:t xml:space="preserve"> operator precedence and parentheses. As the program will support operators with unstandardized precedence (XOR and NAND), we will follow this precedence table:</w:t>
      </w:r>
    </w:p>
    <w:p w14:paraId="39F3C972" w14:textId="67938522" w:rsidR="007D2138" w:rsidRDefault="007D2138" w:rsidP="007D2138">
      <w:pPr>
        <w:pBdr>
          <w:bottom w:val="single" w:sz="6" w:space="1" w:color="auto"/>
        </w:pBdr>
        <w:autoSpaceDE w:val="0"/>
        <w:autoSpaceDN w:val="0"/>
        <w:adjustRightInd w:val="0"/>
        <w:spacing w:before="120" w:after="120"/>
      </w:pPr>
    </w:p>
    <w:p w14:paraId="5883F620" w14:textId="77777777" w:rsidR="007D2138" w:rsidRDefault="007D2138" w:rsidP="007D2138">
      <w:pPr>
        <w:autoSpaceDE w:val="0"/>
        <w:autoSpaceDN w:val="0"/>
        <w:adjustRightInd w:val="0"/>
        <w:spacing w:before="120" w:after="120"/>
        <w:ind w:left="720"/>
      </w:pPr>
      <w:r>
        <w:t>Parentheses                                                                        first to be evaluated</w:t>
      </w:r>
    </w:p>
    <w:p w14:paraId="5986100D" w14:textId="77777777" w:rsidR="007D2138" w:rsidRDefault="007D2138" w:rsidP="007D2138">
      <w:pPr>
        <w:autoSpaceDE w:val="0"/>
        <w:autoSpaceDN w:val="0"/>
        <w:adjustRightInd w:val="0"/>
        <w:spacing w:before="120" w:after="120"/>
        <w:ind w:left="720"/>
      </w:pPr>
      <w:r>
        <w:t>NOT (!)</w:t>
      </w:r>
    </w:p>
    <w:p w14:paraId="0722A82E" w14:textId="77777777" w:rsidR="007D2138" w:rsidRDefault="007D2138" w:rsidP="007D2138">
      <w:pPr>
        <w:autoSpaceDE w:val="0"/>
        <w:autoSpaceDN w:val="0"/>
        <w:adjustRightInd w:val="0"/>
        <w:spacing w:before="120" w:after="120"/>
        <w:ind w:left="720"/>
      </w:pPr>
      <w:r>
        <w:t>XOR ($), NAND (</w:t>
      </w:r>
      <w:proofErr w:type="gramStart"/>
      <w:r>
        <w:t xml:space="preserve">@)   </w:t>
      </w:r>
      <w:proofErr w:type="gramEnd"/>
      <w:r>
        <w:t xml:space="preserve">             Evaluated from left to right in the expression.</w:t>
      </w:r>
    </w:p>
    <w:p w14:paraId="579A9DF0" w14:textId="77777777" w:rsidR="007D2138" w:rsidRDefault="007D2138" w:rsidP="007D2138">
      <w:pPr>
        <w:autoSpaceDE w:val="0"/>
        <w:autoSpaceDN w:val="0"/>
        <w:adjustRightInd w:val="0"/>
        <w:spacing w:before="120" w:after="120"/>
        <w:ind w:left="720"/>
      </w:pPr>
      <w:r>
        <w:t>AND (&amp;)</w:t>
      </w:r>
    </w:p>
    <w:p w14:paraId="300B3B6E" w14:textId="61A9E6FD" w:rsidR="007D2138" w:rsidRDefault="007D2138" w:rsidP="007D2138">
      <w:pPr>
        <w:pStyle w:val="BodyText"/>
        <w:jc w:val="both"/>
      </w:pPr>
      <w:r>
        <w:t>OR (</w:t>
      </w:r>
      <w:proofErr w:type="gramStart"/>
      <w:r>
        <w:t xml:space="preserve">|)   </w:t>
      </w:r>
      <w:proofErr w:type="gramEnd"/>
      <w:r>
        <w:t xml:space="preserve">                                                                             last to be evaluated</w:t>
      </w:r>
    </w:p>
    <w:p w14:paraId="3D6BB41C" w14:textId="77777777" w:rsidR="007D2138" w:rsidRDefault="007D2138" w:rsidP="007D2138">
      <w:pPr>
        <w:pBdr>
          <w:bottom w:val="single" w:sz="6" w:space="1" w:color="auto"/>
        </w:pBdr>
        <w:autoSpaceDE w:val="0"/>
        <w:autoSpaceDN w:val="0"/>
        <w:adjustRightInd w:val="0"/>
        <w:spacing w:before="120" w:after="120"/>
      </w:pPr>
    </w:p>
    <w:p w14:paraId="727BCE80" w14:textId="77777777" w:rsidR="007D2138" w:rsidRPr="00FA30D0" w:rsidRDefault="007D2138" w:rsidP="007D2138">
      <w:pPr>
        <w:pStyle w:val="BodyText"/>
        <w:jc w:val="both"/>
      </w:pPr>
      <w:r>
        <w:t xml:space="preserve">The program must also </w:t>
      </w:r>
      <w:r w:rsidRPr="00FA30D0">
        <w:t xml:space="preserve">present </w:t>
      </w:r>
      <w:r>
        <w:t>the final answer</w:t>
      </w:r>
      <w:r w:rsidRPr="00FA30D0">
        <w:t xml:space="preserve"> clearly</w:t>
      </w:r>
      <w:r>
        <w:t xml:space="preserve"> to the user</w:t>
      </w:r>
      <w:r w:rsidRPr="00FA30D0">
        <w:t>.</w:t>
      </w:r>
      <w:r>
        <w:t xml:space="preserve"> The final answer will either be True or False.</w:t>
      </w:r>
    </w:p>
    <w:p w14:paraId="2B85F909" w14:textId="5F19D893" w:rsidR="007D2138" w:rsidRDefault="007D2138" w:rsidP="007D2138">
      <w:pPr>
        <w:pStyle w:val="Heading3"/>
        <w:rPr>
          <w:b/>
          <w:bCs/>
        </w:rPr>
      </w:pPr>
      <w:r w:rsidRPr="007D2138">
        <w:rPr>
          <w:b/>
          <w:bCs/>
        </w:rPr>
        <w:t>Error Handling</w:t>
      </w:r>
    </w:p>
    <w:p w14:paraId="0D9599F2" w14:textId="77777777" w:rsidR="007D2138" w:rsidRDefault="007D2138" w:rsidP="007D2138">
      <w:pPr>
        <w:pStyle w:val="BodyText"/>
        <w:jc w:val="both"/>
      </w:pPr>
      <w:r>
        <w:t>The program will handle the following potential errors:</w:t>
      </w:r>
    </w:p>
    <w:p w14:paraId="0274BECA" w14:textId="53C7EE39" w:rsidR="007D2138" w:rsidRDefault="007D2138" w:rsidP="007D2138">
      <w:pPr>
        <w:pStyle w:val="BodyText"/>
        <w:numPr>
          <w:ilvl w:val="3"/>
          <w:numId w:val="3"/>
        </w:numPr>
        <w:jc w:val="both"/>
      </w:pPr>
      <w:r w:rsidRPr="00FA30D0">
        <w:t>Missing parentheses</w:t>
      </w:r>
    </w:p>
    <w:p w14:paraId="2C65F7E1" w14:textId="469E298C" w:rsidR="007D2138" w:rsidRDefault="007D2138" w:rsidP="007D2138">
      <w:pPr>
        <w:pStyle w:val="BodyText"/>
        <w:numPr>
          <w:ilvl w:val="3"/>
          <w:numId w:val="3"/>
        </w:numPr>
        <w:jc w:val="both"/>
      </w:pPr>
      <w:r>
        <w:lastRenderedPageBreak/>
        <w:t>Unknown Characters</w:t>
      </w:r>
    </w:p>
    <w:p w14:paraId="1CB692E7" w14:textId="5D1E81A5" w:rsidR="0017245A" w:rsidRDefault="0017245A" w:rsidP="0017245A">
      <w:pPr>
        <w:pStyle w:val="BodyText"/>
        <w:ind w:left="2880"/>
        <w:jc w:val="both"/>
      </w:pPr>
      <w:r>
        <w:t>Unknown characters are letters or symbols that carry no meaning in our program. This may be undeclared variables or unsupported operators. We make no distinction between these as there is no way to tell the difference between an unknown operand and an unknown operator as while the user may enter an unknown operator, the program could interpret it as an unknown operand with a missing operator or vice versa. Therefore, we will keep the message simple and group unknown operands and unknown operators into a single error event.</w:t>
      </w:r>
    </w:p>
    <w:p w14:paraId="5F262BB7" w14:textId="51E47D7F" w:rsidR="0017245A" w:rsidRDefault="0017245A" w:rsidP="007D2138">
      <w:pPr>
        <w:pStyle w:val="BodyText"/>
        <w:numPr>
          <w:ilvl w:val="3"/>
          <w:numId w:val="3"/>
        </w:numPr>
        <w:jc w:val="both"/>
      </w:pPr>
      <w:r>
        <w:t>Missing Operands</w:t>
      </w:r>
    </w:p>
    <w:p w14:paraId="435BA981" w14:textId="6726A3C3" w:rsidR="007D2138" w:rsidRPr="00FA30D0" w:rsidRDefault="0017245A" w:rsidP="007D2138">
      <w:pPr>
        <w:pStyle w:val="BodyText"/>
        <w:numPr>
          <w:ilvl w:val="3"/>
          <w:numId w:val="3"/>
        </w:numPr>
        <w:jc w:val="both"/>
      </w:pPr>
      <w:r>
        <w:t>Empty</w:t>
      </w:r>
      <w:r w:rsidR="007D2138" w:rsidRPr="00FA30D0">
        <w:t xml:space="preserve"> expressions</w:t>
      </w:r>
    </w:p>
    <w:p w14:paraId="61A94565" w14:textId="6C9A5DB8" w:rsidR="007D2138" w:rsidRPr="00FA30D0" w:rsidRDefault="0017245A" w:rsidP="0017245A">
      <w:pPr>
        <w:pStyle w:val="BodyText"/>
        <w:jc w:val="both"/>
      </w:pPr>
      <w:r>
        <w:t>The program will also p</w:t>
      </w:r>
      <w:r w:rsidR="007D2138" w:rsidRPr="00FA30D0">
        <w:t>rovide informative error messages to aid</w:t>
      </w:r>
      <w:r>
        <w:t xml:space="preserve"> the</w:t>
      </w:r>
      <w:r w:rsidR="007D2138" w:rsidRPr="00FA30D0">
        <w:t xml:space="preserve"> user in identifying and resolving errors.</w:t>
      </w:r>
    </w:p>
    <w:p w14:paraId="0F65891C" w14:textId="655F460D" w:rsidR="007D2138" w:rsidRDefault="0017245A" w:rsidP="0017245A">
      <w:pPr>
        <w:pStyle w:val="Heading3"/>
        <w:rPr>
          <w:b/>
          <w:bCs/>
        </w:rPr>
      </w:pPr>
      <w:r w:rsidRPr="0017245A">
        <w:rPr>
          <w:b/>
          <w:bCs/>
        </w:rPr>
        <w:t>Parentheses Handling</w:t>
      </w:r>
    </w:p>
    <w:p w14:paraId="25D74B51" w14:textId="186D979A" w:rsidR="00763EC4" w:rsidRDefault="0017245A" w:rsidP="00763EC4">
      <w:pPr>
        <w:pStyle w:val="BodyText"/>
        <w:jc w:val="both"/>
      </w:pPr>
      <w:r>
        <w:t>The program will handle input</w:t>
      </w:r>
      <w:r w:rsidRPr="00FA30D0">
        <w:t xml:space="preserve"> expressions</w:t>
      </w:r>
      <w:r>
        <w:t xml:space="preserve"> using</w:t>
      </w:r>
      <w:r w:rsidRPr="00FA30D0">
        <w:t xml:space="preserve"> parentheses</w:t>
      </w:r>
      <w:r>
        <w:t>. It will support unnecessary but mathematically correct parentheses</w:t>
      </w:r>
      <w:r w:rsidR="00763EC4">
        <w:t>, i.e. (</w:t>
      </w:r>
      <w:proofErr w:type="spellStart"/>
      <w:r w:rsidR="00763EC4">
        <w:t>a+</w:t>
      </w:r>
      <w:proofErr w:type="gramStart"/>
      <w:r w:rsidR="00763EC4">
        <w:t>b</w:t>
      </w:r>
      <w:proofErr w:type="spellEnd"/>
      <w:r w:rsidR="00763EC4">
        <w:t>)+</w:t>
      </w:r>
      <w:proofErr w:type="gramEnd"/>
      <w:r w:rsidR="00763EC4">
        <w:t>c will not raise an error</w:t>
      </w:r>
      <w:r>
        <w:t>. It will support nested parentheses</w:t>
      </w:r>
      <w:r w:rsidR="00763EC4">
        <w:t xml:space="preserve">, </w:t>
      </w:r>
      <w:proofErr w:type="spellStart"/>
      <w:r w:rsidR="00763EC4">
        <w:t>i.e</w:t>
      </w:r>
      <w:proofErr w:type="spellEnd"/>
      <w:r w:rsidR="00763EC4">
        <w:t>, (a*(</w:t>
      </w:r>
      <w:proofErr w:type="spellStart"/>
      <w:r w:rsidR="00763EC4">
        <w:t>b+c</w:t>
      </w:r>
      <w:proofErr w:type="spellEnd"/>
      <w:r w:rsidR="00763EC4">
        <w:t>)) will not raise an error</w:t>
      </w:r>
      <w:r>
        <w:t xml:space="preserve">. The program will </w:t>
      </w:r>
      <w:r w:rsidR="00763EC4">
        <w:t>determine the order o</w:t>
      </w:r>
      <w:r w:rsidR="00763EC4" w:rsidRPr="00FA30D0">
        <w:t>f evaluation</w:t>
      </w:r>
      <w:r w:rsidR="00763EC4">
        <w:t xml:space="preserve"> of the expression based on the parentheses. The program will evaluate expressions with respect to the most nested expression first and the least nested expression last.</w:t>
      </w:r>
    </w:p>
    <w:p w14:paraId="3826E8E9" w14:textId="12EF46C2" w:rsidR="00D265AF" w:rsidRPr="00D265AF" w:rsidRDefault="00D265AF" w:rsidP="00D265AF">
      <w:pPr>
        <w:pStyle w:val="Heading3"/>
        <w:rPr>
          <w:b/>
          <w:bCs/>
        </w:rPr>
      </w:pPr>
      <w:r w:rsidRPr="00D265AF">
        <w:rPr>
          <w:b/>
          <w:bCs/>
        </w:rPr>
        <w:t>Truth Table</w:t>
      </w:r>
    </w:p>
    <w:p w14:paraId="6BD7416C" w14:textId="372B341D" w:rsidR="00D265AF" w:rsidRPr="00D265AF" w:rsidRDefault="00D265AF" w:rsidP="00D265AF">
      <w:pPr>
        <w:ind w:left="720"/>
      </w:pPr>
      <w:r>
        <w:t>An optional requirement that we would like our program to have is the ability to display a truth table showing the values of each input, each intermediate expression, and the final expression.</w:t>
      </w:r>
    </w:p>
    <w:p w14:paraId="2341C4E0" w14:textId="77777777" w:rsidR="0017245A" w:rsidRPr="0017245A" w:rsidRDefault="0017245A" w:rsidP="0017245A"/>
    <w:p w14:paraId="6D5D069B" w14:textId="7FEBEE35" w:rsidR="00464E62" w:rsidRDefault="00464E62">
      <w:pPr>
        <w:pStyle w:val="Heading2"/>
      </w:pPr>
      <w:r w:rsidRPr="00F17758">
        <w:t xml:space="preserve">Use-Case </w:t>
      </w:r>
      <w:bookmarkEnd w:id="22"/>
      <w:r w:rsidRPr="00F17758">
        <w:t>Specifications</w:t>
      </w:r>
      <w:bookmarkEnd w:id="23"/>
    </w:p>
    <w:p w14:paraId="191E58A0" w14:textId="77777777" w:rsidR="00806CC2" w:rsidRPr="00806CC2" w:rsidRDefault="00806CC2" w:rsidP="00806CC2"/>
    <w:p w14:paraId="2DF71CAD" w14:textId="5F9AA391" w:rsidR="00752635" w:rsidRPr="00752635" w:rsidRDefault="00752635" w:rsidP="00752635">
      <w:pPr>
        <w:pStyle w:val="BodyText"/>
        <w:ind w:left="0"/>
      </w:pPr>
      <w:r w:rsidRPr="00752635">
        <w:t xml:space="preserve"> </w:t>
      </w:r>
      <w:r>
        <w:t xml:space="preserve">                  </w:t>
      </w:r>
      <w:r w:rsidRPr="00806CC2">
        <w:rPr>
          <w:b/>
        </w:rPr>
        <w:t>Use Case:</w:t>
      </w:r>
      <w:r w:rsidRPr="00752635">
        <w:t xml:space="preserve"> Evaluate Boolean Expression</w:t>
      </w:r>
    </w:p>
    <w:p w14:paraId="7C13F767" w14:textId="77777777" w:rsidR="00752635" w:rsidRPr="00752635" w:rsidRDefault="00752635" w:rsidP="00752635">
      <w:pPr>
        <w:pStyle w:val="BodyText"/>
        <w:numPr>
          <w:ilvl w:val="0"/>
          <w:numId w:val="5"/>
        </w:numPr>
      </w:pPr>
      <w:r w:rsidRPr="00752635">
        <w:rPr>
          <w:b/>
          <w:bCs/>
        </w:rPr>
        <w:t>Actor</w:t>
      </w:r>
      <w:r w:rsidRPr="00752635">
        <w:t>: User</w:t>
      </w:r>
    </w:p>
    <w:p w14:paraId="25073377" w14:textId="77777777" w:rsidR="00752635" w:rsidRPr="00752635" w:rsidRDefault="00752635" w:rsidP="00752635">
      <w:pPr>
        <w:pStyle w:val="BodyText"/>
        <w:numPr>
          <w:ilvl w:val="0"/>
          <w:numId w:val="5"/>
        </w:numPr>
      </w:pPr>
      <w:r w:rsidRPr="00752635">
        <w:rPr>
          <w:b/>
          <w:bCs/>
        </w:rPr>
        <w:t>Description</w:t>
      </w:r>
      <w:r w:rsidRPr="00752635">
        <w:t>: The user provides a Boolean expression, and the system evaluates it, returning the result.</w:t>
      </w:r>
    </w:p>
    <w:p w14:paraId="204E1840" w14:textId="2A5F1A71" w:rsidR="00752635" w:rsidRPr="00752635" w:rsidRDefault="00752635" w:rsidP="00752635">
      <w:pPr>
        <w:pStyle w:val="BodyText"/>
        <w:numPr>
          <w:ilvl w:val="0"/>
          <w:numId w:val="5"/>
        </w:numPr>
      </w:pPr>
      <w:r w:rsidRPr="00752635">
        <w:rPr>
          <w:b/>
          <w:bCs/>
        </w:rPr>
        <w:t>Preconditions</w:t>
      </w:r>
      <w:r w:rsidRPr="00752635">
        <w:t>: The program is running and ready to receive input.</w:t>
      </w:r>
    </w:p>
    <w:p w14:paraId="6F0515AE" w14:textId="77777777" w:rsidR="00752635" w:rsidRPr="00752635" w:rsidRDefault="00752635" w:rsidP="00752635">
      <w:pPr>
        <w:pStyle w:val="BodyText"/>
        <w:numPr>
          <w:ilvl w:val="0"/>
          <w:numId w:val="5"/>
        </w:numPr>
      </w:pPr>
      <w:r w:rsidRPr="00752635">
        <w:rPr>
          <w:b/>
          <w:bCs/>
        </w:rPr>
        <w:t>Postconditions</w:t>
      </w:r>
      <w:r w:rsidRPr="00752635">
        <w:t>: The system displays the truth value of the evaluated expression.</w:t>
      </w:r>
    </w:p>
    <w:p w14:paraId="311DAA86" w14:textId="77777777" w:rsidR="00752635" w:rsidRPr="00752635" w:rsidRDefault="00752635" w:rsidP="00752635">
      <w:pPr>
        <w:pStyle w:val="BodyText"/>
        <w:numPr>
          <w:ilvl w:val="0"/>
          <w:numId w:val="5"/>
        </w:numPr>
      </w:pPr>
      <w:r w:rsidRPr="00752635">
        <w:rPr>
          <w:b/>
          <w:bCs/>
        </w:rPr>
        <w:t>Main Flow</w:t>
      </w:r>
      <w:r w:rsidRPr="00752635">
        <w:t>:</w:t>
      </w:r>
    </w:p>
    <w:p w14:paraId="5A23A953" w14:textId="77777777" w:rsidR="00752635" w:rsidRPr="00752635" w:rsidRDefault="00752635" w:rsidP="00752635">
      <w:pPr>
        <w:pStyle w:val="BodyText"/>
        <w:numPr>
          <w:ilvl w:val="1"/>
          <w:numId w:val="5"/>
        </w:numPr>
      </w:pPr>
      <w:r w:rsidRPr="00752635">
        <w:t>User inputs a Boolean expression.</w:t>
      </w:r>
    </w:p>
    <w:p w14:paraId="2523BC68" w14:textId="77777777" w:rsidR="00752635" w:rsidRPr="00752635" w:rsidRDefault="00752635" w:rsidP="00752635">
      <w:pPr>
        <w:pStyle w:val="BodyText"/>
        <w:numPr>
          <w:ilvl w:val="1"/>
          <w:numId w:val="5"/>
        </w:numPr>
      </w:pPr>
      <w:r w:rsidRPr="00752635">
        <w:t>System parses the expression and evaluates it.</w:t>
      </w:r>
    </w:p>
    <w:p w14:paraId="66FFA0CB" w14:textId="77777777" w:rsidR="00752635" w:rsidRPr="00752635" w:rsidRDefault="00752635" w:rsidP="00752635">
      <w:pPr>
        <w:pStyle w:val="BodyText"/>
        <w:numPr>
          <w:ilvl w:val="1"/>
          <w:numId w:val="5"/>
        </w:numPr>
      </w:pPr>
      <w:r w:rsidRPr="00752635">
        <w:t>System displays the truth value of the evaluated expression.</w:t>
      </w:r>
    </w:p>
    <w:p w14:paraId="77C882BB" w14:textId="77777777" w:rsidR="00752635" w:rsidRPr="00752635" w:rsidRDefault="00752635" w:rsidP="00752635">
      <w:pPr>
        <w:pStyle w:val="BodyText"/>
        <w:numPr>
          <w:ilvl w:val="0"/>
          <w:numId w:val="5"/>
        </w:numPr>
      </w:pPr>
      <w:r w:rsidRPr="00752635">
        <w:rPr>
          <w:b/>
          <w:bCs/>
        </w:rPr>
        <w:t>Alternative Flows</w:t>
      </w:r>
      <w:r w:rsidRPr="00752635">
        <w:t>:</w:t>
      </w:r>
    </w:p>
    <w:p w14:paraId="624C2ADB" w14:textId="5C7BD454" w:rsidR="00752635" w:rsidRDefault="00752635" w:rsidP="00752635">
      <w:pPr>
        <w:pStyle w:val="BodyText"/>
        <w:numPr>
          <w:ilvl w:val="1"/>
          <w:numId w:val="6"/>
        </w:numPr>
      </w:pPr>
      <w:r w:rsidRPr="00752635">
        <w:t>If the expression contains invalid syntax or unknown operators, the system displays an error message and prompts the user to input a valid expression.</w:t>
      </w:r>
    </w:p>
    <w:p w14:paraId="10576B59" w14:textId="1177B42C" w:rsidR="00752635" w:rsidRDefault="00752635" w:rsidP="00752635">
      <w:pPr>
        <w:pStyle w:val="BodyText"/>
        <w:numPr>
          <w:ilvl w:val="1"/>
          <w:numId w:val="6"/>
        </w:numPr>
      </w:pPr>
      <w:r w:rsidRPr="00752635">
        <w:t>If the expression contains unknown operators, the program displays an error message indicating the unsupported operators and prompts the user to correct the expression</w:t>
      </w:r>
      <w:r w:rsidR="00B8649E">
        <w:t>.</w:t>
      </w:r>
    </w:p>
    <w:p w14:paraId="088BF6E5" w14:textId="77777777" w:rsidR="0017245A" w:rsidRPr="00752635" w:rsidRDefault="0017245A" w:rsidP="0017245A">
      <w:pPr>
        <w:pStyle w:val="BodyText"/>
        <w:ind w:left="2970"/>
      </w:pPr>
    </w:p>
    <w:p w14:paraId="1F14F531" w14:textId="63210E9A" w:rsidR="00752635" w:rsidRPr="00752635" w:rsidRDefault="00752635" w:rsidP="00752635">
      <w:pPr>
        <w:pStyle w:val="BodyText"/>
        <w:ind w:left="0"/>
      </w:pPr>
      <w:r>
        <w:rPr>
          <w:b/>
        </w:rPr>
        <w:lastRenderedPageBreak/>
        <w:t xml:space="preserve">               </w:t>
      </w:r>
      <w:r w:rsidRPr="00806CC2">
        <w:rPr>
          <w:b/>
        </w:rPr>
        <w:t>Use Case:</w:t>
      </w:r>
      <w:r w:rsidRPr="00752635">
        <w:t xml:space="preserve"> Define Truth Values</w:t>
      </w:r>
    </w:p>
    <w:p w14:paraId="020F2648" w14:textId="77777777" w:rsidR="00752635" w:rsidRPr="00752635" w:rsidRDefault="00752635" w:rsidP="00752635">
      <w:pPr>
        <w:pStyle w:val="BodyText"/>
        <w:numPr>
          <w:ilvl w:val="0"/>
          <w:numId w:val="7"/>
        </w:numPr>
      </w:pPr>
      <w:r w:rsidRPr="00752635">
        <w:rPr>
          <w:b/>
          <w:bCs/>
        </w:rPr>
        <w:t>Actor</w:t>
      </w:r>
      <w:r w:rsidRPr="00752635">
        <w:t>: User</w:t>
      </w:r>
    </w:p>
    <w:p w14:paraId="1A3C4497" w14:textId="7936886D" w:rsidR="00752635" w:rsidRPr="00752635" w:rsidRDefault="00752635" w:rsidP="00752635">
      <w:pPr>
        <w:pStyle w:val="BodyText"/>
        <w:numPr>
          <w:ilvl w:val="0"/>
          <w:numId w:val="7"/>
        </w:numPr>
      </w:pPr>
      <w:r w:rsidRPr="00752635">
        <w:rPr>
          <w:b/>
          <w:bCs/>
        </w:rPr>
        <w:t>Description</w:t>
      </w:r>
      <w:r w:rsidRPr="00752635">
        <w:t>: The user provides truth values for variables in the Boolean expression.</w:t>
      </w:r>
    </w:p>
    <w:p w14:paraId="152023AF" w14:textId="3E929F88" w:rsidR="00752635" w:rsidRPr="00752635" w:rsidRDefault="00752635" w:rsidP="00752635">
      <w:pPr>
        <w:pStyle w:val="BodyText"/>
        <w:numPr>
          <w:ilvl w:val="0"/>
          <w:numId w:val="7"/>
        </w:numPr>
      </w:pPr>
      <w:r w:rsidRPr="00752635">
        <w:rPr>
          <w:b/>
          <w:bCs/>
        </w:rPr>
        <w:t>Preconditions</w:t>
      </w:r>
      <w:r w:rsidRPr="00752635">
        <w:t>: The program is running and ready to receive input.</w:t>
      </w:r>
    </w:p>
    <w:p w14:paraId="0D05BE5A" w14:textId="36522C20" w:rsidR="00752635" w:rsidRPr="00752635" w:rsidRDefault="00752635" w:rsidP="00752635">
      <w:pPr>
        <w:pStyle w:val="BodyText"/>
        <w:numPr>
          <w:ilvl w:val="0"/>
          <w:numId w:val="7"/>
        </w:numPr>
      </w:pPr>
      <w:r w:rsidRPr="00752635">
        <w:rPr>
          <w:b/>
          <w:bCs/>
        </w:rPr>
        <w:t>Postconditions</w:t>
      </w:r>
      <w:r w:rsidRPr="00752635">
        <w:t>:</w:t>
      </w:r>
      <w:r w:rsidRPr="00752635">
        <w:rPr>
          <w:rFonts w:ascii="Segoe UI" w:hAnsi="Segoe UI" w:cs="Segoe UI"/>
          <w:color w:val="0D0D0D"/>
          <w:shd w:val="clear" w:color="auto" w:fill="FFFFFF"/>
        </w:rPr>
        <w:t xml:space="preserve"> </w:t>
      </w:r>
      <w:r w:rsidRPr="00752635">
        <w:t>The truth values are assigned to the variables in the expression.</w:t>
      </w:r>
    </w:p>
    <w:p w14:paraId="30644B01" w14:textId="77777777" w:rsidR="00752635" w:rsidRPr="00752635" w:rsidRDefault="00752635" w:rsidP="00752635">
      <w:pPr>
        <w:pStyle w:val="BodyText"/>
        <w:numPr>
          <w:ilvl w:val="0"/>
          <w:numId w:val="7"/>
        </w:numPr>
      </w:pPr>
      <w:r w:rsidRPr="00752635">
        <w:rPr>
          <w:b/>
          <w:bCs/>
        </w:rPr>
        <w:t>Main Flow</w:t>
      </w:r>
      <w:r w:rsidRPr="00752635">
        <w:t>:</w:t>
      </w:r>
    </w:p>
    <w:p w14:paraId="129E23B5" w14:textId="77777777" w:rsidR="00752635" w:rsidRPr="00752635" w:rsidRDefault="00752635" w:rsidP="00752635">
      <w:pPr>
        <w:pStyle w:val="BodyText"/>
        <w:numPr>
          <w:ilvl w:val="1"/>
          <w:numId w:val="7"/>
        </w:numPr>
      </w:pPr>
      <w:r w:rsidRPr="00752635">
        <w:t>User specifies truth values for each variable represented in the expression.</w:t>
      </w:r>
    </w:p>
    <w:p w14:paraId="57CC8F06" w14:textId="150E516E" w:rsidR="00752635" w:rsidRDefault="00752635" w:rsidP="00752635">
      <w:pPr>
        <w:pStyle w:val="BodyText"/>
        <w:numPr>
          <w:ilvl w:val="1"/>
          <w:numId w:val="7"/>
        </w:numPr>
      </w:pPr>
      <w:r w:rsidRPr="00752635">
        <w:t>The program assigns these truth values to the respective variables in the expression.</w:t>
      </w:r>
    </w:p>
    <w:p w14:paraId="787E36D0" w14:textId="77777777" w:rsidR="00752635" w:rsidRPr="00752635" w:rsidRDefault="00752635" w:rsidP="00752635">
      <w:pPr>
        <w:pStyle w:val="BodyText"/>
        <w:numPr>
          <w:ilvl w:val="1"/>
          <w:numId w:val="8"/>
        </w:numPr>
        <w:rPr>
          <w:b/>
        </w:rPr>
      </w:pPr>
      <w:r w:rsidRPr="00752635">
        <w:rPr>
          <w:b/>
        </w:rPr>
        <w:t>Alternate Flows:</w:t>
      </w:r>
    </w:p>
    <w:p w14:paraId="1815D549" w14:textId="3E7632FF" w:rsidR="00752635" w:rsidRPr="00752635" w:rsidRDefault="00752635" w:rsidP="00BD3D54">
      <w:pPr>
        <w:pStyle w:val="BodyText"/>
        <w:numPr>
          <w:ilvl w:val="0"/>
          <w:numId w:val="9"/>
        </w:numPr>
      </w:pPr>
      <w:r>
        <w:t>If the user provides an invalid truth value (neither True nor False), the program displays an error message and prompts the user to provide a valid truth value.</w:t>
      </w:r>
    </w:p>
    <w:p w14:paraId="31168F98" w14:textId="18FEBED7" w:rsidR="00752635" w:rsidRPr="00752635" w:rsidRDefault="00752635" w:rsidP="00752635">
      <w:pPr>
        <w:pStyle w:val="BodyText"/>
        <w:ind w:left="0"/>
      </w:pPr>
      <w:r>
        <w:t xml:space="preserve">               </w:t>
      </w:r>
      <w:r w:rsidRPr="00806CC2">
        <w:rPr>
          <w:b/>
        </w:rPr>
        <w:t>Use Case:</w:t>
      </w:r>
      <w:r w:rsidRPr="00752635">
        <w:t xml:space="preserve"> Handle Errors</w:t>
      </w:r>
    </w:p>
    <w:p w14:paraId="498F8945" w14:textId="77777777" w:rsidR="00752635" w:rsidRPr="00752635" w:rsidRDefault="00752635" w:rsidP="00752635">
      <w:pPr>
        <w:pStyle w:val="BodyText"/>
        <w:numPr>
          <w:ilvl w:val="0"/>
          <w:numId w:val="10"/>
        </w:numPr>
      </w:pPr>
      <w:r w:rsidRPr="00752635">
        <w:rPr>
          <w:b/>
          <w:bCs/>
        </w:rPr>
        <w:t>Actor</w:t>
      </w:r>
      <w:r w:rsidRPr="00752635">
        <w:t>: System</w:t>
      </w:r>
    </w:p>
    <w:p w14:paraId="2291E7BF" w14:textId="77777777" w:rsidR="00752635" w:rsidRPr="00752635" w:rsidRDefault="00752635" w:rsidP="00752635">
      <w:pPr>
        <w:pStyle w:val="BodyText"/>
        <w:numPr>
          <w:ilvl w:val="0"/>
          <w:numId w:val="10"/>
        </w:numPr>
      </w:pPr>
      <w:r w:rsidRPr="00752635">
        <w:rPr>
          <w:b/>
          <w:bCs/>
        </w:rPr>
        <w:t>Description</w:t>
      </w:r>
      <w:r w:rsidRPr="00752635">
        <w:t>: The program handles errors encountered during expression parsing or evaluation.</w:t>
      </w:r>
    </w:p>
    <w:p w14:paraId="52744F65" w14:textId="77777777" w:rsidR="00752635" w:rsidRPr="00752635" w:rsidRDefault="00752635" w:rsidP="00752635">
      <w:pPr>
        <w:pStyle w:val="BodyText"/>
        <w:numPr>
          <w:ilvl w:val="0"/>
          <w:numId w:val="10"/>
        </w:numPr>
      </w:pPr>
      <w:r w:rsidRPr="00752635">
        <w:rPr>
          <w:b/>
          <w:bCs/>
        </w:rPr>
        <w:t>Preconditions</w:t>
      </w:r>
      <w:r w:rsidRPr="00752635">
        <w:t>: The program is running.</w:t>
      </w:r>
    </w:p>
    <w:p w14:paraId="5316BAB2" w14:textId="77777777" w:rsidR="00752635" w:rsidRPr="00752635" w:rsidRDefault="00752635" w:rsidP="00752635">
      <w:pPr>
        <w:pStyle w:val="BodyText"/>
        <w:numPr>
          <w:ilvl w:val="0"/>
          <w:numId w:val="10"/>
        </w:numPr>
      </w:pPr>
      <w:r w:rsidRPr="00752635">
        <w:rPr>
          <w:b/>
          <w:bCs/>
        </w:rPr>
        <w:t>Postconditions</w:t>
      </w:r>
      <w:r w:rsidRPr="00752635">
        <w:t>: The program displays informative error messages for invalid input or situations.</w:t>
      </w:r>
    </w:p>
    <w:p w14:paraId="2A0512CF" w14:textId="77777777" w:rsidR="00752635" w:rsidRPr="00752635" w:rsidRDefault="00752635" w:rsidP="00752635">
      <w:pPr>
        <w:pStyle w:val="BodyText"/>
        <w:numPr>
          <w:ilvl w:val="0"/>
          <w:numId w:val="10"/>
        </w:numPr>
      </w:pPr>
      <w:r w:rsidRPr="00752635">
        <w:rPr>
          <w:b/>
          <w:bCs/>
        </w:rPr>
        <w:t>Basic Flow</w:t>
      </w:r>
      <w:r w:rsidRPr="00752635">
        <w:t>:</w:t>
      </w:r>
    </w:p>
    <w:p w14:paraId="1FAF685E" w14:textId="77777777" w:rsidR="00752635" w:rsidRPr="00752635" w:rsidRDefault="00752635" w:rsidP="00752635">
      <w:pPr>
        <w:pStyle w:val="BodyText"/>
        <w:numPr>
          <w:ilvl w:val="1"/>
          <w:numId w:val="10"/>
        </w:numPr>
      </w:pPr>
      <w:r w:rsidRPr="00752635">
        <w:t>During expression parsing or evaluation, if an error is encountered (e.g., invalid syntax, unknown operators), the program generates an informative error message.</w:t>
      </w:r>
    </w:p>
    <w:p w14:paraId="27439778" w14:textId="77777777" w:rsidR="00752635" w:rsidRPr="00752635" w:rsidRDefault="00752635" w:rsidP="00752635">
      <w:pPr>
        <w:pStyle w:val="BodyText"/>
        <w:numPr>
          <w:ilvl w:val="1"/>
          <w:numId w:val="10"/>
        </w:numPr>
      </w:pPr>
      <w:r w:rsidRPr="00752635">
        <w:t>The error message is displayed to the user.</w:t>
      </w:r>
    </w:p>
    <w:p w14:paraId="6716AEB5" w14:textId="3C1CC7EA" w:rsidR="00752635" w:rsidRDefault="00752635" w:rsidP="00752635">
      <w:pPr>
        <w:pStyle w:val="BodyText"/>
        <w:numPr>
          <w:ilvl w:val="0"/>
          <w:numId w:val="10"/>
        </w:numPr>
      </w:pPr>
      <w:r w:rsidRPr="00752635">
        <w:rPr>
          <w:b/>
          <w:bCs/>
        </w:rPr>
        <w:t>Alternate Flows</w:t>
      </w:r>
      <w:r w:rsidRPr="00752635">
        <w:t>: None.</w:t>
      </w:r>
    </w:p>
    <w:p w14:paraId="372E41D6" w14:textId="68B1A965" w:rsidR="00BD3D54" w:rsidRPr="00752635" w:rsidRDefault="00BD3D54" w:rsidP="00BD3D54">
      <w:pPr>
        <w:pStyle w:val="BodyText"/>
      </w:pPr>
      <w:r>
        <w:t>Use case diagram</w:t>
      </w:r>
    </w:p>
    <w:p w14:paraId="04A7F08B" w14:textId="448D3740" w:rsidR="00BD3D54" w:rsidRPr="00D3570D" w:rsidRDefault="00BD3D54" w:rsidP="00806CC2">
      <w:pPr>
        <w:pStyle w:val="BodyText"/>
        <w:ind w:left="0"/>
      </w:pPr>
      <w:r>
        <w:pict w14:anchorId="2EFC52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67.4pt;height:194.35pt">
            <v:imagedata r:id="rId10" o:title="Untitled (1)"/>
          </v:shape>
        </w:pict>
      </w:r>
      <w:bookmarkStart w:id="24" w:name="_GoBack"/>
      <w:bookmarkEnd w:id="24"/>
    </w:p>
    <w:p w14:paraId="5DD03629" w14:textId="40381F10" w:rsidR="00464E62" w:rsidRDefault="00464E62">
      <w:pPr>
        <w:pStyle w:val="Heading2"/>
      </w:pPr>
      <w:bookmarkStart w:id="25" w:name="_Toc492796468"/>
      <w:bookmarkStart w:id="26" w:name="_Toc5537911"/>
      <w:r w:rsidRPr="00F17758">
        <w:lastRenderedPageBreak/>
        <w:t>Supplementary Requirements</w:t>
      </w:r>
      <w:bookmarkEnd w:id="25"/>
      <w:bookmarkEnd w:id="26"/>
      <w:r w:rsidRPr="00F17758">
        <w:t xml:space="preserve"> </w:t>
      </w:r>
    </w:p>
    <w:p w14:paraId="440C72FE" w14:textId="77777777" w:rsidR="00F7063E" w:rsidRPr="00F7063E" w:rsidRDefault="00F7063E" w:rsidP="00F7063E"/>
    <w:p w14:paraId="5CB4658C" w14:textId="2C00BD45" w:rsidR="00F7063E" w:rsidRDefault="00F7063E" w:rsidP="00F7063E">
      <w:pPr>
        <w:rPr>
          <w:b/>
        </w:rPr>
      </w:pPr>
      <w:r>
        <w:rPr>
          <w:b/>
        </w:rPr>
        <w:t xml:space="preserve">                   </w:t>
      </w:r>
      <w:r w:rsidRPr="00F7063E">
        <w:rPr>
          <w:b/>
        </w:rPr>
        <w:t>Efficiency</w:t>
      </w:r>
      <w:r>
        <w:rPr>
          <w:b/>
        </w:rPr>
        <w:t>:</w:t>
      </w:r>
    </w:p>
    <w:p w14:paraId="7510DF31" w14:textId="4A78BCBE" w:rsidR="00F7063E" w:rsidRDefault="00F7063E" w:rsidP="00F7063E">
      <w:pPr>
        <w:numPr>
          <w:ilvl w:val="3"/>
          <w:numId w:val="3"/>
        </w:numPr>
        <w:jc w:val="both"/>
      </w:pPr>
      <w:r w:rsidRPr="00F7063E">
        <w:t>The system should be efficient in parsing and evaluating Boolean expressions, ensuring reasonable performance even for complex expressions.</w:t>
      </w:r>
    </w:p>
    <w:p w14:paraId="690432BB" w14:textId="77777777" w:rsidR="00F7063E" w:rsidRDefault="00F7063E" w:rsidP="008821F1">
      <w:pPr>
        <w:jc w:val="both"/>
      </w:pPr>
    </w:p>
    <w:p w14:paraId="55975CCA" w14:textId="0B114EBF" w:rsidR="00F7063E" w:rsidRDefault="00F7063E" w:rsidP="00F7063E">
      <w:pPr>
        <w:jc w:val="both"/>
        <w:rPr>
          <w:b/>
        </w:rPr>
      </w:pPr>
      <w:r>
        <w:t xml:space="preserve">                    </w:t>
      </w:r>
      <w:r w:rsidRPr="00F7063E">
        <w:rPr>
          <w:b/>
        </w:rPr>
        <w:t>Portability:</w:t>
      </w:r>
    </w:p>
    <w:p w14:paraId="7B918CEB" w14:textId="3D742D91" w:rsidR="008821F1" w:rsidRDefault="008821F1" w:rsidP="008821F1">
      <w:pPr>
        <w:numPr>
          <w:ilvl w:val="3"/>
          <w:numId w:val="3"/>
        </w:numPr>
        <w:jc w:val="both"/>
      </w:pPr>
      <w:r>
        <w:t>The program should be platform-independent, ensuring it can run on different operating systems (</w:t>
      </w:r>
      <w:r w:rsidR="00432774">
        <w:t>W</w:t>
      </w:r>
      <w:r>
        <w:t xml:space="preserve">indows, Linux, </w:t>
      </w:r>
      <w:r w:rsidR="00432774">
        <w:t>Mac</w:t>
      </w:r>
      <w:r>
        <w:t>OS</w:t>
      </w:r>
      <w:r w:rsidR="00432774">
        <w:t>,</w:t>
      </w:r>
      <w:r>
        <w:t xml:space="preserve"> etc.) without modification. Compatibility with popular C++ compilers should be maintained to facilitate ease of deployment.</w:t>
      </w:r>
    </w:p>
    <w:p w14:paraId="4AB44E0D" w14:textId="0B46AA11" w:rsidR="00F7063E" w:rsidRDefault="00F7063E" w:rsidP="008821F1">
      <w:pPr>
        <w:ind w:left="2070"/>
        <w:jc w:val="both"/>
      </w:pPr>
    </w:p>
    <w:p w14:paraId="28B1DD04" w14:textId="50646853" w:rsidR="00F7063E" w:rsidRDefault="00C11BF5" w:rsidP="00F7063E">
      <w:pPr>
        <w:jc w:val="both"/>
        <w:rPr>
          <w:b/>
        </w:rPr>
      </w:pPr>
      <w:r>
        <w:t xml:space="preserve">                   </w:t>
      </w:r>
      <w:r w:rsidRPr="00C11BF5">
        <w:rPr>
          <w:b/>
        </w:rPr>
        <w:t>Performance:</w:t>
      </w:r>
    </w:p>
    <w:p w14:paraId="37032B18" w14:textId="43F09F5B" w:rsidR="00C11BF5" w:rsidRDefault="00C11BF5" w:rsidP="00C11BF5">
      <w:pPr>
        <w:numPr>
          <w:ilvl w:val="3"/>
          <w:numId w:val="3"/>
        </w:numPr>
        <w:jc w:val="both"/>
      </w:pPr>
      <w:r w:rsidRPr="00C11BF5">
        <w:t>The system should be able to evaluate expressions within a reasonable time frame, even for complex expressions with multiple variables and operators.</w:t>
      </w:r>
      <w:r w:rsidRPr="00C11BF5">
        <w:rPr>
          <w:rFonts w:ascii="Segoe UI" w:hAnsi="Segoe UI" w:cs="Segoe UI"/>
          <w:color w:val="0D0D0D"/>
          <w:shd w:val="clear" w:color="auto" w:fill="FFFFFF"/>
        </w:rPr>
        <w:t xml:space="preserve"> </w:t>
      </w:r>
      <w:r w:rsidRPr="00C11BF5">
        <w:t>The response time for parsing and evaluating expressions should be minimal to provide a smooth user experience.</w:t>
      </w:r>
    </w:p>
    <w:p w14:paraId="011E37BC" w14:textId="72D7A598" w:rsidR="008821F1" w:rsidRDefault="008821F1" w:rsidP="008821F1">
      <w:pPr>
        <w:jc w:val="both"/>
        <w:rPr>
          <w:b/>
        </w:rPr>
      </w:pPr>
      <w:r>
        <w:t xml:space="preserve">                  </w:t>
      </w:r>
      <w:r w:rsidRPr="00E06676">
        <w:rPr>
          <w:b/>
        </w:rPr>
        <w:t>Reliability</w:t>
      </w:r>
      <w:r w:rsidR="00E06676">
        <w:rPr>
          <w:b/>
        </w:rPr>
        <w:t>:</w:t>
      </w:r>
    </w:p>
    <w:p w14:paraId="49A24FAE" w14:textId="190B184E" w:rsidR="00E06676" w:rsidRDefault="00667716" w:rsidP="00E06676">
      <w:pPr>
        <w:numPr>
          <w:ilvl w:val="3"/>
          <w:numId w:val="3"/>
        </w:numPr>
        <w:jc w:val="both"/>
      </w:pPr>
      <w:r w:rsidRPr="00667716">
        <w:t>The system should handle invalid input gracefully, providing clear error messages to guide users.</w:t>
      </w:r>
      <w:r>
        <w:t xml:space="preserve"> </w:t>
      </w:r>
      <w:r w:rsidRPr="00667716">
        <w:t>Robust error</w:t>
      </w:r>
      <w:r w:rsidR="00432774">
        <w:t>-</w:t>
      </w:r>
      <w:r w:rsidRPr="00667716">
        <w:t>handling mechanisms should prevent unexpected crashes or errors during expression evaluation.</w:t>
      </w:r>
    </w:p>
    <w:p w14:paraId="381A25F8" w14:textId="77777777" w:rsidR="00667716" w:rsidRPr="00667716" w:rsidRDefault="00667716" w:rsidP="00667716">
      <w:pPr>
        <w:ind w:left="2070"/>
        <w:jc w:val="both"/>
      </w:pPr>
    </w:p>
    <w:p w14:paraId="618301F3" w14:textId="27D08622" w:rsidR="00E06676" w:rsidRPr="00E06676" w:rsidRDefault="00E06676" w:rsidP="00E06676">
      <w:pPr>
        <w:jc w:val="both"/>
        <w:rPr>
          <w:b/>
        </w:rPr>
      </w:pPr>
      <w:r>
        <w:rPr>
          <w:b/>
        </w:rPr>
        <w:t xml:space="preserve">                   </w:t>
      </w:r>
      <w:r w:rsidRPr="00E06676">
        <w:rPr>
          <w:b/>
        </w:rPr>
        <w:t>Scalability:</w:t>
      </w:r>
    </w:p>
    <w:p w14:paraId="79EEAC0D" w14:textId="77777777" w:rsidR="00E06676" w:rsidRPr="00E06676" w:rsidRDefault="00E06676" w:rsidP="00E06676">
      <w:pPr>
        <w:numPr>
          <w:ilvl w:val="3"/>
          <w:numId w:val="3"/>
        </w:numPr>
        <w:jc w:val="both"/>
      </w:pPr>
      <w:r w:rsidRPr="00E06676">
        <w:t>The system should be able to handle a growing number of variables and expressions efficiently. It should scale gracefully as the complexity of the logic circuits increases.</w:t>
      </w:r>
    </w:p>
    <w:p w14:paraId="7EBDF086" w14:textId="77777777" w:rsidR="00F7063E" w:rsidRPr="00F7063E" w:rsidRDefault="00F7063E" w:rsidP="00F7063E">
      <w:pPr>
        <w:jc w:val="both"/>
      </w:pPr>
    </w:p>
    <w:p w14:paraId="093ACB21" w14:textId="718838F8" w:rsidR="00F7063E" w:rsidRPr="00F7063E" w:rsidRDefault="00F7063E" w:rsidP="00F7063E">
      <w:pPr>
        <w:ind w:left="2070"/>
        <w:rPr>
          <w:b/>
        </w:rPr>
      </w:pPr>
    </w:p>
    <w:p w14:paraId="72209028" w14:textId="77777777" w:rsidR="00464E62" w:rsidRPr="00F17758" w:rsidRDefault="00464E62">
      <w:pPr>
        <w:pStyle w:val="BodyText"/>
        <w:ind w:left="0"/>
      </w:pPr>
    </w:p>
    <w:p w14:paraId="66474D9C" w14:textId="77777777" w:rsidR="00464E62" w:rsidRPr="00F17758" w:rsidRDefault="00464E62">
      <w:pPr>
        <w:pStyle w:val="Heading1"/>
      </w:pPr>
      <w:bookmarkStart w:id="27" w:name="_Toc5537912"/>
      <w:r w:rsidRPr="00F17758">
        <w:t xml:space="preserve">Classification of </w:t>
      </w:r>
      <w:r w:rsidR="00F17758" w:rsidRPr="00F17758">
        <w:t>Functional</w:t>
      </w:r>
      <w:r w:rsidRPr="00F17758">
        <w:t xml:space="preserve"> Requirements</w:t>
      </w:r>
      <w:bookmarkEnd w:id="27"/>
    </w:p>
    <w:p w14:paraId="587935E8" w14:textId="77777777" w:rsidR="00464E62" w:rsidRPr="00F17758" w:rsidRDefault="00464E62">
      <w:pPr>
        <w:pStyle w:val="InfoBlue"/>
      </w:pPr>
      <w:r w:rsidRPr="00F17758">
        <w:t xml:space="preserve">[List, usually in a table, all </w:t>
      </w:r>
      <w:r w:rsidR="00F17758" w:rsidRPr="00F17758">
        <w:t>functional</w:t>
      </w:r>
      <w:r w:rsidRPr="00F17758">
        <w:t xml:space="preserve"> requirements and order them by Type (Essential, Desirable, </w:t>
      </w:r>
      <w:r w:rsidR="00F17758" w:rsidRPr="00F17758">
        <w:t>and Optional</w:t>
      </w:r>
      <w:r w:rsidRPr="00F17758">
        <w:t>) or by order of appearance in the document.]</w:t>
      </w:r>
    </w:p>
    <w:p w14:paraId="3D15F620" w14:textId="77777777" w:rsidR="00464E62" w:rsidRPr="00F17758" w:rsidRDefault="00464E62">
      <w:pPr>
        <w:pStyle w:val="InfoBlue"/>
      </w:pPr>
    </w:p>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464E62" w:rsidRPr="00F17758" w14:paraId="6CFBFD74" w14:textId="77777777">
        <w:trPr>
          <w:trHeight w:val="484"/>
        </w:trPr>
        <w:tc>
          <w:tcPr>
            <w:tcW w:w="7087" w:type="dxa"/>
            <w:tcBorders>
              <w:top w:val="single" w:sz="12" w:space="0" w:color="auto"/>
              <w:bottom w:val="single" w:sz="12" w:space="0" w:color="auto"/>
              <w:right w:val="single" w:sz="12" w:space="0" w:color="auto"/>
            </w:tcBorders>
            <w:shd w:val="clear" w:color="auto" w:fill="CCCCCC"/>
            <w:vAlign w:val="center"/>
          </w:tcPr>
          <w:p w14:paraId="0E8FF23C" w14:textId="77777777" w:rsidR="00464E62" w:rsidRPr="00F17758" w:rsidRDefault="00464E62">
            <w:pPr>
              <w:pStyle w:val="Footer"/>
              <w:spacing w:before="120" w:after="120"/>
              <w:rPr>
                <w:rFonts w:ascii="Arial" w:hAnsi="Arial" w:cs="Arial"/>
                <w:b/>
              </w:rPr>
            </w:pPr>
            <w:r w:rsidRPr="00F17758">
              <w:rPr>
                <w:rFonts w:ascii="Arial" w:hAnsi="Arial" w:cs="Arial"/>
                <w:b/>
              </w:rPr>
              <w:t>Functionality</w:t>
            </w:r>
          </w:p>
        </w:tc>
        <w:tc>
          <w:tcPr>
            <w:tcW w:w="1985" w:type="dxa"/>
            <w:tcBorders>
              <w:top w:val="single" w:sz="12" w:space="0" w:color="auto"/>
              <w:left w:val="single" w:sz="12" w:space="0" w:color="auto"/>
              <w:bottom w:val="single" w:sz="12" w:space="0" w:color="auto"/>
            </w:tcBorders>
            <w:shd w:val="clear" w:color="auto" w:fill="CCCCCC"/>
            <w:vAlign w:val="center"/>
          </w:tcPr>
          <w:p w14:paraId="434C9BA6" w14:textId="77777777" w:rsidR="00464E62" w:rsidRPr="00F17758" w:rsidRDefault="00464E62">
            <w:pPr>
              <w:pStyle w:val="Footer"/>
              <w:spacing w:before="120" w:after="120"/>
              <w:jc w:val="center"/>
              <w:rPr>
                <w:rFonts w:ascii="Arial" w:hAnsi="Arial" w:cs="Arial"/>
                <w:b/>
              </w:rPr>
            </w:pPr>
            <w:r w:rsidRPr="00F17758">
              <w:rPr>
                <w:rFonts w:ascii="Arial" w:hAnsi="Arial" w:cs="Arial"/>
                <w:b/>
              </w:rPr>
              <w:t>Type</w:t>
            </w:r>
          </w:p>
        </w:tc>
      </w:tr>
      <w:tr w:rsidR="00464E62" w:rsidRPr="00F17758" w14:paraId="2142316F" w14:textId="77777777">
        <w:tc>
          <w:tcPr>
            <w:tcW w:w="7087" w:type="dxa"/>
            <w:tcBorders>
              <w:top w:val="single" w:sz="12" w:space="0" w:color="auto"/>
              <w:right w:val="single" w:sz="12" w:space="0" w:color="auto"/>
            </w:tcBorders>
          </w:tcPr>
          <w:p w14:paraId="1A37364A" w14:textId="77777777" w:rsidR="00464E62" w:rsidRPr="00F17758" w:rsidRDefault="00464E62">
            <w:pPr>
              <w:autoSpaceDE w:val="0"/>
              <w:autoSpaceDN w:val="0"/>
              <w:adjustRightInd w:val="0"/>
              <w:spacing w:before="120" w:after="120"/>
            </w:pPr>
            <w:r w:rsidRPr="00F17758">
              <w:t>...</w:t>
            </w:r>
          </w:p>
        </w:tc>
        <w:tc>
          <w:tcPr>
            <w:tcW w:w="1985" w:type="dxa"/>
            <w:tcBorders>
              <w:top w:val="single" w:sz="12" w:space="0" w:color="auto"/>
              <w:left w:val="single" w:sz="12" w:space="0" w:color="auto"/>
            </w:tcBorders>
          </w:tcPr>
          <w:p w14:paraId="532A8521" w14:textId="77777777" w:rsidR="00464E62" w:rsidRPr="00F17758" w:rsidRDefault="00464E62">
            <w:pPr>
              <w:pStyle w:val="Footer"/>
              <w:spacing w:before="120" w:after="120"/>
              <w:jc w:val="center"/>
            </w:pPr>
          </w:p>
        </w:tc>
      </w:tr>
      <w:tr w:rsidR="00464E62" w:rsidRPr="00F17758" w14:paraId="60B39380" w14:textId="77777777">
        <w:tc>
          <w:tcPr>
            <w:tcW w:w="7087" w:type="dxa"/>
            <w:tcBorders>
              <w:right w:val="single" w:sz="12" w:space="0" w:color="auto"/>
            </w:tcBorders>
          </w:tcPr>
          <w:p w14:paraId="036F3F20" w14:textId="77777777" w:rsidR="00464E62" w:rsidRPr="00F17758" w:rsidRDefault="00464E62">
            <w:pPr>
              <w:autoSpaceDE w:val="0"/>
              <w:autoSpaceDN w:val="0"/>
              <w:adjustRightInd w:val="0"/>
              <w:spacing w:before="120" w:after="120"/>
            </w:pPr>
            <w:r w:rsidRPr="00F17758">
              <w:t>...</w:t>
            </w:r>
          </w:p>
        </w:tc>
        <w:tc>
          <w:tcPr>
            <w:tcW w:w="1985" w:type="dxa"/>
            <w:tcBorders>
              <w:left w:val="single" w:sz="12" w:space="0" w:color="auto"/>
            </w:tcBorders>
          </w:tcPr>
          <w:p w14:paraId="5DD57342" w14:textId="77777777" w:rsidR="00464E62" w:rsidRPr="00F17758" w:rsidRDefault="00464E62">
            <w:pPr>
              <w:pStyle w:val="Footer"/>
              <w:spacing w:before="120" w:after="120"/>
              <w:jc w:val="center"/>
            </w:pPr>
          </w:p>
        </w:tc>
      </w:tr>
    </w:tbl>
    <w:p w14:paraId="642E7E3F" w14:textId="77777777" w:rsidR="00464E62" w:rsidRPr="00F17758" w:rsidRDefault="00464E62">
      <w:pPr>
        <w:pStyle w:val="InfoBlue"/>
      </w:pPr>
    </w:p>
    <w:p w14:paraId="0EFA3AC7" w14:textId="4D3BB7DA" w:rsidR="00DA03E8" w:rsidRPr="00F17758" w:rsidRDefault="00DA03E8" w:rsidP="00DA03E8">
      <w:pPr>
        <w:pStyle w:val="Heading1"/>
      </w:pPr>
      <w:bookmarkStart w:id="28" w:name="_Toc5537913"/>
      <w:r w:rsidRPr="00F17758">
        <w:t>Appendi</w:t>
      </w:r>
      <w:r>
        <w:t>c</w:t>
      </w:r>
      <w:r w:rsidRPr="00F17758">
        <w:t>es</w:t>
      </w:r>
      <w:bookmarkEnd w:id="28"/>
    </w:p>
    <w:p w14:paraId="30ADA3AF" w14:textId="77777777" w:rsidR="00DA03E8" w:rsidRPr="00F17758" w:rsidRDefault="00DA03E8" w:rsidP="00DA03E8">
      <w:pPr>
        <w:pStyle w:val="InfoBlue"/>
      </w:pPr>
      <w:r w:rsidRPr="00F17758">
        <w:t xml:space="preserve">[When appendices are included, the </w:t>
      </w:r>
      <w:r w:rsidRPr="00F17758">
        <w:rPr>
          <w:b/>
          <w:bCs/>
        </w:rPr>
        <w:t>SRS</w:t>
      </w:r>
      <w:r w:rsidRPr="00F17758">
        <w:t xml:space="preserve"> should explicitly state whether or not the appendices are to be considered part of the requirements]</w:t>
      </w:r>
    </w:p>
    <w:p w14:paraId="4422836D" w14:textId="5DD351E9" w:rsidR="00464E62" w:rsidRPr="00F17758" w:rsidRDefault="00464E62" w:rsidP="00DA03E8">
      <w:pPr>
        <w:pStyle w:val="Heading1"/>
        <w:numPr>
          <w:ilvl w:val="0"/>
          <w:numId w:val="0"/>
        </w:numPr>
      </w:pPr>
    </w:p>
    <w:sectPr w:rsidR="00464E62" w:rsidRPr="00F17758">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3F548" w14:textId="77777777" w:rsidR="00EB57F9" w:rsidRDefault="00EB57F9">
      <w:pPr>
        <w:spacing w:line="240" w:lineRule="auto"/>
      </w:pPr>
      <w:r>
        <w:separator/>
      </w:r>
    </w:p>
  </w:endnote>
  <w:endnote w:type="continuationSeparator" w:id="0">
    <w:p w14:paraId="04F23397" w14:textId="77777777" w:rsidR="00EB57F9" w:rsidRDefault="00EB57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01B73" w14:textId="77777777" w:rsidR="00464E62" w:rsidRDefault="00464E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9EECE" w14:textId="77777777" w:rsidR="00464E62" w:rsidRDefault="00464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4E62" w14:paraId="052B116E" w14:textId="77777777">
      <w:tc>
        <w:tcPr>
          <w:tcW w:w="3162" w:type="dxa"/>
          <w:tcBorders>
            <w:top w:val="nil"/>
            <w:left w:val="nil"/>
            <w:bottom w:val="nil"/>
            <w:right w:val="nil"/>
          </w:tcBorders>
        </w:tcPr>
        <w:p w14:paraId="7DDEF3DB" w14:textId="77777777" w:rsidR="00464E62" w:rsidRDefault="00464E62">
          <w:pPr>
            <w:ind w:right="360"/>
          </w:pPr>
          <w:r>
            <w:t>Confidential</w:t>
          </w:r>
        </w:p>
      </w:tc>
      <w:tc>
        <w:tcPr>
          <w:tcW w:w="3162" w:type="dxa"/>
          <w:tcBorders>
            <w:top w:val="nil"/>
            <w:left w:val="nil"/>
            <w:bottom w:val="nil"/>
            <w:right w:val="nil"/>
          </w:tcBorders>
        </w:tcPr>
        <w:p w14:paraId="6D3E1B28" w14:textId="1C690E0F" w:rsidR="00464E62" w:rsidRDefault="00464E62">
          <w:pPr>
            <w:jc w:val="center"/>
          </w:pPr>
          <w:r>
            <w:sym w:font="Symbol" w:char="F0D3"/>
          </w:r>
          <w:r w:rsidR="00EB57F9">
            <w:fldChar w:fldCharType="begin"/>
          </w:r>
          <w:r w:rsidR="00EB57F9">
            <w:instrText xml:space="preserve"> DOCPROPERTY "Company"  \* MERGEFORMAT </w:instrText>
          </w:r>
          <w:r w:rsidR="00EB57F9">
            <w:fldChar w:fldCharType="separate"/>
          </w:r>
          <w:r w:rsidR="002D3F44">
            <w:t>&lt;Company Name&gt;</w:t>
          </w:r>
          <w:r w:rsidR="00EB57F9">
            <w:fldChar w:fldCharType="end"/>
          </w:r>
          <w:r>
            <w:t xml:space="preserve">, </w:t>
          </w:r>
          <w:r>
            <w:fldChar w:fldCharType="begin"/>
          </w:r>
          <w:r>
            <w:instrText xml:space="preserve"> DATE \@ "yyyy" </w:instrText>
          </w:r>
          <w:r>
            <w:fldChar w:fldCharType="separate"/>
          </w:r>
          <w:r w:rsidR="00BD3D54">
            <w:rPr>
              <w:noProof/>
            </w:rPr>
            <w:t>2024</w:t>
          </w:r>
          <w:r>
            <w:fldChar w:fldCharType="end"/>
          </w:r>
        </w:p>
      </w:tc>
      <w:tc>
        <w:tcPr>
          <w:tcW w:w="3162" w:type="dxa"/>
          <w:tcBorders>
            <w:top w:val="nil"/>
            <w:left w:val="nil"/>
            <w:bottom w:val="nil"/>
            <w:right w:val="nil"/>
          </w:tcBorders>
        </w:tcPr>
        <w:p w14:paraId="02A4BE74" w14:textId="77777777" w:rsidR="00464E62" w:rsidRDefault="00464E6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17758">
            <w:rPr>
              <w:rStyle w:val="PageNumber"/>
              <w:noProof/>
            </w:rPr>
            <w:t>6</w:t>
          </w:r>
          <w:r>
            <w:rPr>
              <w:rStyle w:val="PageNumber"/>
            </w:rPr>
            <w:fldChar w:fldCharType="end"/>
          </w:r>
        </w:p>
      </w:tc>
    </w:tr>
  </w:tbl>
  <w:p w14:paraId="60485FA9" w14:textId="77777777" w:rsidR="00464E62" w:rsidRDefault="00464E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D3F85" w14:textId="77777777" w:rsidR="00464E62" w:rsidRDefault="00464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58FD0" w14:textId="77777777" w:rsidR="00EB57F9" w:rsidRDefault="00EB57F9">
      <w:pPr>
        <w:spacing w:line="240" w:lineRule="auto"/>
      </w:pPr>
      <w:r>
        <w:separator/>
      </w:r>
    </w:p>
  </w:footnote>
  <w:footnote w:type="continuationSeparator" w:id="0">
    <w:p w14:paraId="0D7F689D" w14:textId="77777777" w:rsidR="00EB57F9" w:rsidRDefault="00EB57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3766" w14:textId="77777777" w:rsidR="00464E62" w:rsidRDefault="00464E62">
    <w:pPr>
      <w:rPr>
        <w:sz w:val="24"/>
      </w:rPr>
    </w:pPr>
  </w:p>
  <w:p w14:paraId="23AD3C2B" w14:textId="77777777" w:rsidR="00464E62" w:rsidRDefault="00464E62">
    <w:pPr>
      <w:pBdr>
        <w:top w:val="single" w:sz="6" w:space="1" w:color="auto"/>
      </w:pBdr>
      <w:rPr>
        <w:sz w:val="24"/>
      </w:rPr>
    </w:pPr>
  </w:p>
  <w:p w14:paraId="47E9F7B1" w14:textId="77777777" w:rsidR="00464E62" w:rsidRDefault="00464E62">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D3F44">
      <w:rPr>
        <w:rFonts w:ascii="Arial" w:hAnsi="Arial"/>
        <w:b/>
        <w:sz w:val="36"/>
      </w:rPr>
      <w:t>&lt;Company Name&gt;</w:t>
    </w:r>
    <w:r>
      <w:rPr>
        <w:rFonts w:ascii="Arial" w:hAnsi="Arial"/>
        <w:b/>
        <w:sz w:val="36"/>
      </w:rPr>
      <w:fldChar w:fldCharType="end"/>
    </w:r>
  </w:p>
  <w:p w14:paraId="75D0125F" w14:textId="77777777" w:rsidR="00464E62" w:rsidRDefault="00464E62">
    <w:pPr>
      <w:pBdr>
        <w:bottom w:val="single" w:sz="6" w:space="1" w:color="auto"/>
      </w:pBdr>
      <w:jc w:val="right"/>
      <w:rPr>
        <w:sz w:val="24"/>
      </w:rPr>
    </w:pPr>
  </w:p>
  <w:p w14:paraId="4A5DB4E1" w14:textId="77777777" w:rsidR="00464E62" w:rsidRDefault="00464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4E62" w14:paraId="40F5EFE0" w14:textId="77777777">
      <w:tc>
        <w:tcPr>
          <w:tcW w:w="6379" w:type="dxa"/>
        </w:tcPr>
        <w:p w14:paraId="530BF40F" w14:textId="60481DEF" w:rsidR="00464E62" w:rsidRDefault="00EB57F9">
          <w:r>
            <w:fldChar w:fldCharType="begin"/>
          </w:r>
          <w:r>
            <w:instrText xml:space="preserve"> SUBJECT  \* MERGEFORMAT </w:instrText>
          </w:r>
          <w:r>
            <w:fldChar w:fldCharType="separate"/>
          </w:r>
          <w:r w:rsidR="002D3F44">
            <w:t>&lt;</w:t>
          </w:r>
          <w:r w:rsidR="00667716">
            <w:t>EECS 348 Group Project</w:t>
          </w:r>
          <w:r w:rsidR="002D3F44">
            <w:t>&gt;</w:t>
          </w:r>
          <w:r>
            <w:fldChar w:fldCharType="end"/>
          </w:r>
        </w:p>
      </w:tc>
      <w:tc>
        <w:tcPr>
          <w:tcW w:w="3179" w:type="dxa"/>
        </w:tcPr>
        <w:p w14:paraId="0C9EBE44" w14:textId="11BD9A5A" w:rsidR="00464E62" w:rsidRDefault="00464E62">
          <w:pPr>
            <w:tabs>
              <w:tab w:val="left" w:pos="1135"/>
            </w:tabs>
            <w:spacing w:before="40"/>
            <w:ind w:right="68"/>
          </w:pPr>
          <w:r>
            <w:t xml:space="preserve">  Version:           &lt;1.</w:t>
          </w:r>
          <w:r w:rsidR="00667716">
            <w:t>3</w:t>
          </w:r>
          <w:r>
            <w:t>&gt;</w:t>
          </w:r>
        </w:p>
      </w:tc>
    </w:tr>
    <w:tr w:rsidR="00464E62" w14:paraId="60808DE8" w14:textId="77777777">
      <w:tc>
        <w:tcPr>
          <w:tcW w:w="6379" w:type="dxa"/>
        </w:tcPr>
        <w:p w14:paraId="36002E8E" w14:textId="77777777" w:rsidR="00464E62" w:rsidRDefault="00EB57F9">
          <w:r>
            <w:fldChar w:fldCharType="begin"/>
          </w:r>
          <w:r>
            <w:instrText xml:space="preserve"> TITLE  \* MERGEFORMAT </w:instrText>
          </w:r>
          <w:r>
            <w:fldChar w:fldCharType="separate"/>
          </w:r>
          <w:r w:rsidR="002D3F44">
            <w:t>Software Requirements Specifications</w:t>
          </w:r>
          <w:r>
            <w:fldChar w:fldCharType="end"/>
          </w:r>
        </w:p>
      </w:tc>
      <w:tc>
        <w:tcPr>
          <w:tcW w:w="3179" w:type="dxa"/>
        </w:tcPr>
        <w:p w14:paraId="4006D0AF" w14:textId="440E485E" w:rsidR="00464E62" w:rsidRDefault="00464E62">
          <w:r>
            <w:t xml:space="preserve">  Date:  &lt;</w:t>
          </w:r>
          <w:r w:rsidR="00667716">
            <w:t>03</w:t>
          </w:r>
          <w:r>
            <w:t>/</w:t>
          </w:r>
          <w:r w:rsidR="00667716">
            <w:t>18</w:t>
          </w:r>
          <w:r>
            <w:t>/</w:t>
          </w:r>
          <w:r w:rsidR="00667716">
            <w:t>24</w:t>
          </w:r>
          <w:r>
            <w:t>&gt;</w:t>
          </w:r>
        </w:p>
      </w:tc>
    </w:tr>
    <w:tr w:rsidR="00464E62" w14:paraId="709F667A" w14:textId="77777777">
      <w:tc>
        <w:tcPr>
          <w:tcW w:w="9558" w:type="dxa"/>
          <w:gridSpan w:val="2"/>
        </w:tcPr>
        <w:p w14:paraId="3ED0F04C" w14:textId="72A7B72D" w:rsidR="00464E62" w:rsidRDefault="00464E62">
          <w:r>
            <w:t>&lt;</w:t>
          </w:r>
          <w:r w:rsidR="00667716">
            <w:t>Evans Project Specific Requirements</w:t>
          </w:r>
          <w:r>
            <w:t>&gt;</w:t>
          </w:r>
        </w:p>
      </w:tc>
    </w:tr>
  </w:tbl>
  <w:p w14:paraId="2E2B527A" w14:textId="77777777" w:rsidR="00464E62" w:rsidRDefault="0046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9B666" w14:textId="77777777" w:rsidR="00464E62" w:rsidRDefault="00464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51125B"/>
    <w:multiLevelType w:val="multilevel"/>
    <w:tmpl w:val="D6A893C8"/>
    <w:lvl w:ilvl="0">
      <w:start w:val="1"/>
      <w:numFmt w:val="decimal"/>
      <w:lvlText w:val="%1."/>
      <w:lvlJc w:val="left"/>
      <w:pPr>
        <w:tabs>
          <w:tab w:val="num" w:pos="720"/>
        </w:tabs>
        <w:ind w:left="720" w:hanging="360"/>
      </w:pPr>
    </w:lvl>
    <w:lvl w:ilvl="1">
      <w:start w:val="1"/>
      <w:numFmt w:val="bullet"/>
      <w:lvlText w:val=""/>
      <w:lvlJc w:val="left"/>
      <w:pPr>
        <w:tabs>
          <w:tab w:val="num" w:pos="1710"/>
        </w:tabs>
        <w:ind w:left="171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numFmt w:val="bullet"/>
      <w:lvlText w:val="-"/>
      <w:lvlJc w:val="left"/>
      <w:pPr>
        <w:ind w:left="2070" w:hanging="360"/>
      </w:pPr>
      <w:rPr>
        <w:rFonts w:ascii="Times New Roman" w:eastAsia="Times New Roman" w:hAnsi="Times New Roman"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E10A5"/>
    <w:multiLevelType w:val="multilevel"/>
    <w:tmpl w:val="D6A893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numFmt w:val="bullet"/>
      <w:lvlText w:val="-"/>
      <w:lvlJc w:val="left"/>
      <w:pPr>
        <w:ind w:left="2070" w:hanging="360"/>
      </w:pPr>
      <w:rPr>
        <w:rFonts w:ascii="Times New Roman" w:eastAsia="Times New Roman" w:hAnsi="Times New Roman" w:cs="Times New Roman"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9C5DA7"/>
    <w:multiLevelType w:val="multilevel"/>
    <w:tmpl w:val="D6A893C8"/>
    <w:lvl w:ilvl="0">
      <w:start w:val="1"/>
      <w:numFmt w:val="decimal"/>
      <w:lvlText w:val="%1."/>
      <w:lvlJc w:val="left"/>
      <w:pPr>
        <w:tabs>
          <w:tab w:val="num" w:pos="720"/>
        </w:tabs>
        <w:ind w:left="720" w:hanging="360"/>
      </w:pPr>
    </w:lvl>
    <w:lvl w:ilvl="1">
      <w:start w:val="1"/>
      <w:numFmt w:val="bullet"/>
      <w:lvlText w:val=""/>
      <w:lvlJc w:val="left"/>
      <w:pPr>
        <w:tabs>
          <w:tab w:val="num" w:pos="2340"/>
        </w:tabs>
        <w:ind w:left="23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numFmt w:val="bullet"/>
      <w:lvlText w:val="-"/>
      <w:lvlJc w:val="left"/>
      <w:pPr>
        <w:ind w:left="2070" w:hanging="360"/>
      </w:pPr>
      <w:rPr>
        <w:rFonts w:ascii="Times New Roman" w:eastAsia="Times New Roman" w:hAnsi="Times New Roman"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AB40F1"/>
    <w:multiLevelType w:val="multilevel"/>
    <w:tmpl w:val="2F6A45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00D1ED6"/>
    <w:multiLevelType w:val="hybridMultilevel"/>
    <w:tmpl w:val="D4FEA6D0"/>
    <w:lvl w:ilvl="0" w:tplc="2CC0519A">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6" w15:restartNumberingAfterBreak="0">
    <w:nsid w:val="37EA5960"/>
    <w:multiLevelType w:val="multilevel"/>
    <w:tmpl w:val="0770A652"/>
    <w:lvl w:ilvl="0">
      <w:start w:val="1"/>
      <w:numFmt w:val="bullet"/>
      <w:lvlText w:val=""/>
      <w:lvlJc w:val="left"/>
      <w:pPr>
        <w:tabs>
          <w:tab w:val="num" w:pos="2250"/>
        </w:tabs>
        <w:ind w:left="2250" w:hanging="360"/>
      </w:pPr>
      <w:rPr>
        <w:rFonts w:ascii="Symbol" w:hAnsi="Symbol" w:hint="default"/>
        <w:sz w:val="20"/>
      </w:rPr>
    </w:lvl>
    <w:lvl w:ilvl="1">
      <w:start w:val="1"/>
      <w:numFmt w:val="decimal"/>
      <w:lvlText w:val="%2."/>
      <w:lvlJc w:val="left"/>
      <w:pPr>
        <w:tabs>
          <w:tab w:val="num" w:pos="2970"/>
        </w:tabs>
        <w:ind w:left="2970" w:hanging="360"/>
      </w:pPr>
    </w:lvl>
    <w:lvl w:ilvl="2" w:tentative="1">
      <w:start w:val="1"/>
      <w:numFmt w:val="bullet"/>
      <w:lvlText w:val=""/>
      <w:lvlJc w:val="left"/>
      <w:pPr>
        <w:tabs>
          <w:tab w:val="num" w:pos="3690"/>
        </w:tabs>
        <w:ind w:left="3690" w:hanging="360"/>
      </w:pPr>
      <w:rPr>
        <w:rFonts w:ascii="Symbol" w:hAnsi="Symbol" w:hint="default"/>
        <w:sz w:val="20"/>
      </w:rPr>
    </w:lvl>
    <w:lvl w:ilvl="3" w:tentative="1">
      <w:start w:val="1"/>
      <w:numFmt w:val="bullet"/>
      <w:lvlText w:val=""/>
      <w:lvlJc w:val="left"/>
      <w:pPr>
        <w:tabs>
          <w:tab w:val="num" w:pos="4410"/>
        </w:tabs>
        <w:ind w:left="4410" w:hanging="360"/>
      </w:pPr>
      <w:rPr>
        <w:rFonts w:ascii="Symbol" w:hAnsi="Symbol" w:hint="default"/>
        <w:sz w:val="20"/>
      </w:rPr>
    </w:lvl>
    <w:lvl w:ilvl="4" w:tentative="1">
      <w:start w:val="1"/>
      <w:numFmt w:val="bullet"/>
      <w:lvlText w:val=""/>
      <w:lvlJc w:val="left"/>
      <w:pPr>
        <w:tabs>
          <w:tab w:val="num" w:pos="5130"/>
        </w:tabs>
        <w:ind w:left="5130" w:hanging="360"/>
      </w:pPr>
      <w:rPr>
        <w:rFonts w:ascii="Symbol" w:hAnsi="Symbol" w:hint="default"/>
        <w:sz w:val="20"/>
      </w:rPr>
    </w:lvl>
    <w:lvl w:ilvl="5" w:tentative="1">
      <w:start w:val="1"/>
      <w:numFmt w:val="bullet"/>
      <w:lvlText w:val=""/>
      <w:lvlJc w:val="left"/>
      <w:pPr>
        <w:tabs>
          <w:tab w:val="num" w:pos="5850"/>
        </w:tabs>
        <w:ind w:left="5850" w:hanging="360"/>
      </w:pPr>
      <w:rPr>
        <w:rFonts w:ascii="Symbol" w:hAnsi="Symbol" w:hint="default"/>
        <w:sz w:val="20"/>
      </w:rPr>
    </w:lvl>
    <w:lvl w:ilvl="6" w:tentative="1">
      <w:start w:val="1"/>
      <w:numFmt w:val="bullet"/>
      <w:lvlText w:val=""/>
      <w:lvlJc w:val="left"/>
      <w:pPr>
        <w:tabs>
          <w:tab w:val="num" w:pos="6570"/>
        </w:tabs>
        <w:ind w:left="6570" w:hanging="360"/>
      </w:pPr>
      <w:rPr>
        <w:rFonts w:ascii="Symbol" w:hAnsi="Symbol" w:hint="default"/>
        <w:sz w:val="20"/>
      </w:rPr>
    </w:lvl>
    <w:lvl w:ilvl="7" w:tentative="1">
      <w:start w:val="1"/>
      <w:numFmt w:val="bullet"/>
      <w:lvlText w:val=""/>
      <w:lvlJc w:val="left"/>
      <w:pPr>
        <w:tabs>
          <w:tab w:val="num" w:pos="7290"/>
        </w:tabs>
        <w:ind w:left="7290" w:hanging="360"/>
      </w:pPr>
      <w:rPr>
        <w:rFonts w:ascii="Symbol" w:hAnsi="Symbol" w:hint="default"/>
        <w:sz w:val="20"/>
      </w:rPr>
    </w:lvl>
    <w:lvl w:ilvl="8" w:tentative="1">
      <w:start w:val="1"/>
      <w:numFmt w:val="bullet"/>
      <w:lvlText w:val=""/>
      <w:lvlJc w:val="left"/>
      <w:pPr>
        <w:tabs>
          <w:tab w:val="num" w:pos="8010"/>
        </w:tabs>
        <w:ind w:left="8010" w:hanging="360"/>
      </w:pPr>
      <w:rPr>
        <w:rFonts w:ascii="Symbol" w:hAnsi="Symbol" w:hint="default"/>
        <w:sz w:val="20"/>
      </w:rPr>
    </w:lvl>
  </w:abstractNum>
  <w:abstractNum w:abstractNumId="7" w15:restartNumberingAfterBreak="0">
    <w:nsid w:val="68CD42FC"/>
    <w:multiLevelType w:val="multilevel"/>
    <w:tmpl w:val="E10ADEA8"/>
    <w:lvl w:ilvl="0">
      <w:start w:val="1"/>
      <w:numFmt w:val="bullet"/>
      <w:lvlText w:val=""/>
      <w:lvlJc w:val="left"/>
      <w:pPr>
        <w:tabs>
          <w:tab w:val="num" w:pos="2430"/>
        </w:tabs>
        <w:ind w:left="2430" w:hanging="360"/>
      </w:pPr>
      <w:rPr>
        <w:rFonts w:ascii="Symbol" w:hAnsi="Symbol" w:hint="default"/>
        <w:sz w:val="20"/>
      </w:rPr>
    </w:lvl>
    <w:lvl w:ilvl="1">
      <w:start w:val="1"/>
      <w:numFmt w:val="decimal"/>
      <w:lvlText w:val="%2."/>
      <w:lvlJc w:val="left"/>
      <w:pPr>
        <w:tabs>
          <w:tab w:val="num" w:pos="3150"/>
        </w:tabs>
        <w:ind w:left="3150" w:hanging="360"/>
      </w:pPr>
    </w:lvl>
    <w:lvl w:ilvl="2" w:tentative="1">
      <w:start w:val="1"/>
      <w:numFmt w:val="bullet"/>
      <w:lvlText w:val=""/>
      <w:lvlJc w:val="left"/>
      <w:pPr>
        <w:tabs>
          <w:tab w:val="num" w:pos="3870"/>
        </w:tabs>
        <w:ind w:left="3870" w:hanging="360"/>
      </w:pPr>
      <w:rPr>
        <w:rFonts w:ascii="Symbol" w:hAnsi="Symbol" w:hint="default"/>
        <w:sz w:val="20"/>
      </w:rPr>
    </w:lvl>
    <w:lvl w:ilvl="3" w:tentative="1">
      <w:start w:val="1"/>
      <w:numFmt w:val="bullet"/>
      <w:lvlText w:val=""/>
      <w:lvlJc w:val="left"/>
      <w:pPr>
        <w:tabs>
          <w:tab w:val="num" w:pos="4590"/>
        </w:tabs>
        <w:ind w:left="4590" w:hanging="360"/>
      </w:pPr>
      <w:rPr>
        <w:rFonts w:ascii="Symbol" w:hAnsi="Symbol" w:hint="default"/>
        <w:sz w:val="20"/>
      </w:rPr>
    </w:lvl>
    <w:lvl w:ilvl="4" w:tentative="1">
      <w:start w:val="1"/>
      <w:numFmt w:val="bullet"/>
      <w:lvlText w:val=""/>
      <w:lvlJc w:val="left"/>
      <w:pPr>
        <w:tabs>
          <w:tab w:val="num" w:pos="5310"/>
        </w:tabs>
        <w:ind w:left="5310" w:hanging="360"/>
      </w:pPr>
      <w:rPr>
        <w:rFonts w:ascii="Symbol" w:hAnsi="Symbol" w:hint="default"/>
        <w:sz w:val="20"/>
      </w:rPr>
    </w:lvl>
    <w:lvl w:ilvl="5" w:tentative="1">
      <w:start w:val="1"/>
      <w:numFmt w:val="bullet"/>
      <w:lvlText w:val=""/>
      <w:lvlJc w:val="left"/>
      <w:pPr>
        <w:tabs>
          <w:tab w:val="num" w:pos="6030"/>
        </w:tabs>
        <w:ind w:left="6030" w:hanging="360"/>
      </w:pPr>
      <w:rPr>
        <w:rFonts w:ascii="Symbol" w:hAnsi="Symbol" w:hint="default"/>
        <w:sz w:val="20"/>
      </w:rPr>
    </w:lvl>
    <w:lvl w:ilvl="6" w:tentative="1">
      <w:start w:val="1"/>
      <w:numFmt w:val="bullet"/>
      <w:lvlText w:val=""/>
      <w:lvlJc w:val="left"/>
      <w:pPr>
        <w:tabs>
          <w:tab w:val="num" w:pos="6750"/>
        </w:tabs>
        <w:ind w:left="6750" w:hanging="360"/>
      </w:pPr>
      <w:rPr>
        <w:rFonts w:ascii="Symbol" w:hAnsi="Symbol" w:hint="default"/>
        <w:sz w:val="20"/>
      </w:rPr>
    </w:lvl>
    <w:lvl w:ilvl="7" w:tentative="1">
      <w:start w:val="1"/>
      <w:numFmt w:val="bullet"/>
      <w:lvlText w:val=""/>
      <w:lvlJc w:val="left"/>
      <w:pPr>
        <w:tabs>
          <w:tab w:val="num" w:pos="7470"/>
        </w:tabs>
        <w:ind w:left="7470" w:hanging="360"/>
      </w:pPr>
      <w:rPr>
        <w:rFonts w:ascii="Symbol" w:hAnsi="Symbol" w:hint="default"/>
        <w:sz w:val="20"/>
      </w:rPr>
    </w:lvl>
    <w:lvl w:ilvl="8" w:tentative="1">
      <w:start w:val="1"/>
      <w:numFmt w:val="bullet"/>
      <w:lvlText w:val=""/>
      <w:lvlJc w:val="left"/>
      <w:pPr>
        <w:tabs>
          <w:tab w:val="num" w:pos="8190"/>
        </w:tabs>
        <w:ind w:left="8190" w:hanging="360"/>
      </w:pPr>
      <w:rPr>
        <w:rFonts w:ascii="Symbol" w:hAnsi="Symbol" w:hint="default"/>
        <w:sz w:val="20"/>
      </w:rPr>
    </w:lvl>
  </w:abstractNum>
  <w:abstractNum w:abstractNumId="8" w15:restartNumberingAfterBreak="0">
    <w:nsid w:val="73C2364A"/>
    <w:multiLevelType w:val="multilevel"/>
    <w:tmpl w:val="2B1ADEC2"/>
    <w:lvl w:ilvl="0">
      <w:start w:val="1"/>
      <w:numFmt w:val="bullet"/>
      <w:lvlText w:val=""/>
      <w:lvlJc w:val="left"/>
      <w:pPr>
        <w:tabs>
          <w:tab w:val="num" w:pos="2160"/>
        </w:tabs>
        <w:ind w:left="2160" w:hanging="360"/>
      </w:pPr>
      <w:rPr>
        <w:rFonts w:ascii="Symbol" w:hAnsi="Symbol" w:hint="default"/>
        <w:sz w:val="20"/>
      </w:rPr>
    </w:lvl>
    <w:lvl w:ilvl="1">
      <w:start w:val="1"/>
      <w:numFmt w:val="decimal"/>
      <w:lvlText w:val="%2."/>
      <w:lvlJc w:val="left"/>
      <w:pPr>
        <w:tabs>
          <w:tab w:val="num" w:pos="2880"/>
        </w:tabs>
        <w:ind w:left="2880" w:hanging="360"/>
      </w:p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num w:numId="1">
    <w:abstractNumId w:val="0"/>
  </w:num>
  <w:num w:numId="2">
    <w:abstractNumId w:val="4"/>
  </w:num>
  <w:num w:numId="3">
    <w:abstractNumId w:val="2"/>
  </w:num>
  <w:num w:numId="4">
    <w:abstractNumId w:val="1"/>
  </w:num>
  <w:num w:numId="5">
    <w:abstractNumId w:val="8"/>
  </w:num>
  <w:num w:numId="6">
    <w:abstractNumId w:val="8"/>
    <w:lvlOverride w:ilvl="0">
      <w:lvl w:ilvl="0">
        <w:start w:val="1"/>
        <w:numFmt w:val="decimal"/>
        <w:lvlText w:val="%1."/>
        <w:lvlJc w:val="left"/>
        <w:pPr>
          <w:ind w:left="2970" w:hanging="360"/>
        </w:pPr>
      </w:lvl>
    </w:lvlOverride>
    <w:lvlOverride w:ilvl="1">
      <w:lvl w:ilvl="1">
        <w:start w:val="1"/>
        <w:numFmt w:val="decimal"/>
        <w:lvlText w:val="%2."/>
        <w:lvlJc w:val="left"/>
        <w:pPr>
          <w:ind w:left="2970" w:hanging="360"/>
        </w:pPr>
        <w:rPr>
          <w:rFonts w:ascii="Times New Roman" w:eastAsia="Times New Roman" w:hAnsi="Times New Roman" w:cs="Times New Roman"/>
        </w:rPr>
      </w:lvl>
    </w:lvlOverride>
    <w:lvlOverride w:ilvl="2">
      <w:lvl w:ilvl="2" w:tentative="1">
        <w:start w:val="1"/>
        <w:numFmt w:val="lowerRoman"/>
        <w:lvlText w:val="%3."/>
        <w:lvlJc w:val="right"/>
        <w:pPr>
          <w:ind w:left="4410" w:hanging="180"/>
        </w:pPr>
      </w:lvl>
    </w:lvlOverride>
    <w:lvlOverride w:ilvl="3">
      <w:lvl w:ilvl="3" w:tentative="1">
        <w:start w:val="1"/>
        <w:numFmt w:val="decimal"/>
        <w:lvlText w:val="%4."/>
        <w:lvlJc w:val="left"/>
        <w:pPr>
          <w:ind w:left="5130" w:hanging="360"/>
        </w:pPr>
      </w:lvl>
    </w:lvlOverride>
    <w:lvlOverride w:ilvl="4">
      <w:lvl w:ilvl="4" w:tentative="1">
        <w:start w:val="1"/>
        <w:numFmt w:val="lowerLetter"/>
        <w:lvlText w:val="%5."/>
        <w:lvlJc w:val="left"/>
        <w:pPr>
          <w:ind w:left="5850" w:hanging="360"/>
        </w:pPr>
      </w:lvl>
    </w:lvlOverride>
    <w:lvlOverride w:ilvl="5">
      <w:lvl w:ilvl="5" w:tentative="1">
        <w:start w:val="1"/>
        <w:numFmt w:val="lowerRoman"/>
        <w:lvlText w:val="%6."/>
        <w:lvlJc w:val="right"/>
        <w:pPr>
          <w:ind w:left="6570" w:hanging="180"/>
        </w:pPr>
      </w:lvl>
    </w:lvlOverride>
    <w:lvlOverride w:ilvl="6">
      <w:lvl w:ilvl="6" w:tentative="1">
        <w:start w:val="1"/>
        <w:numFmt w:val="decimal"/>
        <w:lvlText w:val="%7."/>
        <w:lvlJc w:val="left"/>
        <w:pPr>
          <w:ind w:left="7290" w:hanging="360"/>
        </w:pPr>
      </w:lvl>
    </w:lvlOverride>
    <w:lvlOverride w:ilvl="7">
      <w:lvl w:ilvl="7" w:tentative="1">
        <w:start w:val="1"/>
        <w:numFmt w:val="lowerLetter"/>
        <w:lvlText w:val="%8."/>
        <w:lvlJc w:val="left"/>
        <w:pPr>
          <w:ind w:left="8010" w:hanging="360"/>
        </w:pPr>
      </w:lvl>
    </w:lvlOverride>
    <w:lvlOverride w:ilvl="8">
      <w:lvl w:ilvl="8" w:tentative="1">
        <w:start w:val="1"/>
        <w:numFmt w:val="lowerRoman"/>
        <w:lvlText w:val="%9."/>
        <w:lvlJc w:val="right"/>
        <w:pPr>
          <w:ind w:left="8730" w:hanging="180"/>
        </w:pPr>
      </w:lvl>
    </w:lvlOverride>
  </w:num>
  <w:num w:numId="7">
    <w:abstractNumId w:val="6"/>
  </w:num>
  <w:num w:numId="8">
    <w:abstractNumId w:val="3"/>
  </w:num>
  <w:num w:numId="9">
    <w:abstractNumId w:val="5"/>
  </w:num>
  <w:num w:numId="10">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3F44"/>
    <w:rsid w:val="0017245A"/>
    <w:rsid w:val="002501E6"/>
    <w:rsid w:val="002754B1"/>
    <w:rsid w:val="002D1F38"/>
    <w:rsid w:val="002D3F44"/>
    <w:rsid w:val="00306BCE"/>
    <w:rsid w:val="003417BF"/>
    <w:rsid w:val="00394E19"/>
    <w:rsid w:val="00414AFA"/>
    <w:rsid w:val="00432774"/>
    <w:rsid w:val="004502DE"/>
    <w:rsid w:val="00464E62"/>
    <w:rsid w:val="004C2EBC"/>
    <w:rsid w:val="005A23CA"/>
    <w:rsid w:val="00646841"/>
    <w:rsid w:val="00664142"/>
    <w:rsid w:val="00667716"/>
    <w:rsid w:val="00742F86"/>
    <w:rsid w:val="00752635"/>
    <w:rsid w:val="00753DA9"/>
    <w:rsid w:val="00763EC4"/>
    <w:rsid w:val="007640E7"/>
    <w:rsid w:val="007D2138"/>
    <w:rsid w:val="00806CC2"/>
    <w:rsid w:val="008821F1"/>
    <w:rsid w:val="00884A85"/>
    <w:rsid w:val="008A65FC"/>
    <w:rsid w:val="00A7307C"/>
    <w:rsid w:val="00B8649E"/>
    <w:rsid w:val="00B93C30"/>
    <w:rsid w:val="00BD3D54"/>
    <w:rsid w:val="00C11BF5"/>
    <w:rsid w:val="00C8296B"/>
    <w:rsid w:val="00D265AF"/>
    <w:rsid w:val="00D3570D"/>
    <w:rsid w:val="00DA03E8"/>
    <w:rsid w:val="00DF09EA"/>
    <w:rsid w:val="00E06676"/>
    <w:rsid w:val="00EB57F9"/>
    <w:rsid w:val="00F118E5"/>
    <w:rsid w:val="00F17758"/>
    <w:rsid w:val="00F42E80"/>
    <w:rsid w:val="00F7063E"/>
    <w:rsid w:val="00FA30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4F216"/>
  <w15:chartTrackingRefBased/>
  <w15:docId w15:val="{4D271700-96EF-44E4-BE85-980B05C48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2138"/>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character" w:customStyle="1" w:styleId="BodyTextChar">
    <w:name w:val="Body Text Char"/>
    <w:basedOn w:val="DefaultParagraphFont"/>
    <w:link w:val="BodyText"/>
    <w:rsid w:val="00B86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51269">
      <w:bodyDiv w:val="1"/>
      <w:marLeft w:val="0"/>
      <w:marRight w:val="0"/>
      <w:marTop w:val="0"/>
      <w:marBottom w:val="0"/>
      <w:divBdr>
        <w:top w:val="none" w:sz="0" w:space="0" w:color="auto"/>
        <w:left w:val="none" w:sz="0" w:space="0" w:color="auto"/>
        <w:bottom w:val="none" w:sz="0" w:space="0" w:color="auto"/>
        <w:right w:val="none" w:sz="0" w:space="0" w:color="auto"/>
      </w:divBdr>
    </w:div>
    <w:div w:id="842210025">
      <w:bodyDiv w:val="1"/>
      <w:marLeft w:val="0"/>
      <w:marRight w:val="0"/>
      <w:marTop w:val="0"/>
      <w:marBottom w:val="0"/>
      <w:divBdr>
        <w:top w:val="none" w:sz="0" w:space="0" w:color="auto"/>
        <w:left w:val="none" w:sz="0" w:space="0" w:color="auto"/>
        <w:bottom w:val="none" w:sz="0" w:space="0" w:color="auto"/>
        <w:right w:val="none" w:sz="0" w:space="0" w:color="auto"/>
      </w:divBdr>
    </w:div>
    <w:div w:id="1511525771">
      <w:bodyDiv w:val="1"/>
      <w:marLeft w:val="0"/>
      <w:marRight w:val="0"/>
      <w:marTop w:val="0"/>
      <w:marBottom w:val="0"/>
      <w:divBdr>
        <w:top w:val="none" w:sz="0" w:space="0" w:color="auto"/>
        <w:left w:val="none" w:sz="0" w:space="0" w:color="auto"/>
        <w:bottom w:val="none" w:sz="0" w:space="0" w:color="auto"/>
        <w:right w:val="none" w:sz="0" w:space="0" w:color="auto"/>
      </w:divBdr>
    </w:div>
    <w:div w:id="1582446079">
      <w:bodyDiv w:val="1"/>
      <w:marLeft w:val="0"/>
      <w:marRight w:val="0"/>
      <w:marTop w:val="0"/>
      <w:marBottom w:val="0"/>
      <w:divBdr>
        <w:top w:val="none" w:sz="0" w:space="0" w:color="auto"/>
        <w:left w:val="none" w:sz="0" w:space="0" w:color="auto"/>
        <w:bottom w:val="none" w:sz="0" w:space="0" w:color="auto"/>
        <w:right w:val="none" w:sz="0" w:space="0" w:color="auto"/>
      </w:divBdr>
    </w:div>
    <w:div w:id="180889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02-requirement-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1924D-D2D7-48F0-8CA9-605B1721A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02-requirement-spec</Template>
  <TotalTime>371</TotalTime>
  <Pages>9</Pages>
  <Words>2067</Words>
  <Characters>11785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13825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cp:keywords/>
  <dc:description/>
  <cp:lastModifiedBy>Chigweshe, Evans Tinashe</cp:lastModifiedBy>
  <cp:revision>15</cp:revision>
  <cp:lastPrinted>1900-01-01T06:00:00Z</cp:lastPrinted>
  <dcterms:created xsi:type="dcterms:W3CDTF">2023-09-25T00:05:00Z</dcterms:created>
  <dcterms:modified xsi:type="dcterms:W3CDTF">2024-03-23T05:18:00Z</dcterms:modified>
</cp:coreProperties>
</file>